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E74CD6" w:rsidP="00913946">
            <w:pPr>
              <w:pStyle w:val="Title"/>
            </w:pPr>
            <w:r>
              <w:t>yusra nasser</w:t>
            </w:r>
          </w:p>
          <w:p w:rsidR="00692703" w:rsidRPr="00CF1A49" w:rsidRDefault="00E74CD6" w:rsidP="00913946">
            <w:pPr>
              <w:pStyle w:val="ContactInfo"/>
              <w:contextualSpacing w:val="0"/>
            </w:pPr>
            <w:r>
              <w:t>Pune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FFF75BC3B9B84D368F7A5F9989D598A7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+91 7420001461 / +965 66726685</w:t>
            </w:r>
          </w:p>
          <w:p w:rsidR="00692703" w:rsidRPr="00CF1A49" w:rsidRDefault="00E74CD6" w:rsidP="00E74CD6">
            <w:pPr>
              <w:pStyle w:val="ContactInfoEmphasis"/>
              <w:contextualSpacing w:val="0"/>
            </w:pPr>
            <w:r>
              <w:t>Nasseryusra01@gmail.com</w:t>
            </w:r>
            <w:r w:rsidR="00692703" w:rsidRPr="00CF1A49">
              <w:t xml:space="preserve"> 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1755A8" w:rsidRPr="00CF1A49" w:rsidRDefault="001755A8" w:rsidP="00CF2BFC">
            <w:pPr>
              <w:contextualSpacing w:val="0"/>
            </w:pPr>
          </w:p>
        </w:tc>
      </w:tr>
    </w:tbl>
    <w:sdt>
      <w:sdtPr>
        <w:alias w:val="Education:"/>
        <w:tag w:val="Education:"/>
        <w:id w:val="-1908763273"/>
        <w:placeholder>
          <w:docPart w:val="F03788F4BE704DA0AFF1903BDE251AC1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5000" w:type="pct"/>
        <w:tblInd w:w="-383" w:type="dxa"/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362"/>
        <w:gridCol w:w="26"/>
      </w:tblGrid>
      <w:tr w:rsidR="001D0BF1" w:rsidRPr="00CF1A49" w:rsidTr="005D75CA">
        <w:trPr>
          <w:gridAfter w:val="1"/>
          <w:wAfter w:w="28" w:type="dxa"/>
        </w:trPr>
        <w:tc>
          <w:tcPr>
            <w:tcW w:w="9309" w:type="dxa"/>
          </w:tcPr>
          <w:p w:rsidR="001D0BF1" w:rsidRPr="00CF1A49" w:rsidRDefault="00CF2BFC" w:rsidP="001D0BF1">
            <w:pPr>
              <w:pStyle w:val="Heading3"/>
              <w:contextualSpacing w:val="0"/>
              <w:outlineLvl w:val="2"/>
            </w:pPr>
            <w:r>
              <w:t>2019- PERSUING</w:t>
            </w:r>
          </w:p>
          <w:p w:rsidR="001D0BF1" w:rsidRPr="00CF1A49" w:rsidRDefault="00CF2BFC" w:rsidP="001D0BF1">
            <w:pPr>
              <w:pStyle w:val="Heading2"/>
              <w:contextualSpacing w:val="0"/>
              <w:outlineLvl w:val="1"/>
            </w:pPr>
            <w:r>
              <w:t>B.com</w:t>
            </w:r>
            <w:r w:rsidR="001D0BF1" w:rsidRPr="00CF1A49">
              <w:t xml:space="preserve">, </w:t>
            </w:r>
            <w:hyperlink r:id="rId7" w:history="1">
              <w:r w:rsidRPr="000451EA">
                <w:rPr>
                  <w:rStyle w:val="Hyperlink"/>
                </w:rPr>
                <w:t>SYMBIOSIS COLLEGE OF ARTS AND COMMERCE</w:t>
              </w:r>
            </w:hyperlink>
          </w:p>
          <w:p w:rsidR="007538DC" w:rsidRDefault="00CF2BFC" w:rsidP="00CF2BFC">
            <w:pPr>
              <w:pStyle w:val="ListParagraph"/>
              <w:numPr>
                <w:ilvl w:val="0"/>
                <w:numId w:val="16"/>
              </w:numPr>
            </w:pPr>
            <w:r>
              <w:t>Part of the Cultural Team in the main fest of Symbiosis, ‘</w:t>
            </w:r>
            <w:proofErr w:type="spellStart"/>
            <w:r>
              <w:t>Symagine</w:t>
            </w:r>
            <w:proofErr w:type="spellEnd"/>
            <w:r>
              <w:t xml:space="preserve">’ (2019-’20) where I was in charge of the main stage and sold passes on field and through social media as well. </w:t>
            </w:r>
          </w:p>
          <w:p w:rsidR="00CF2BFC" w:rsidRDefault="00CF2BFC" w:rsidP="00CF2BFC">
            <w:pPr>
              <w:pStyle w:val="ListParagraph"/>
              <w:numPr>
                <w:ilvl w:val="0"/>
                <w:numId w:val="16"/>
              </w:numPr>
            </w:pPr>
            <w:r>
              <w:t>Part of the Organization Committee for the Symbiosis Global Entrepreneurial Summit, ‘</w:t>
            </w:r>
            <w:proofErr w:type="spellStart"/>
            <w:r>
              <w:t>Symbiz</w:t>
            </w:r>
            <w:proofErr w:type="spellEnd"/>
            <w:r>
              <w:t>’ (2019-’20)</w:t>
            </w:r>
          </w:p>
          <w:p w:rsidR="00CF2BFC" w:rsidRPr="00CF1A49" w:rsidRDefault="00CF2BFC" w:rsidP="00CF2BFC">
            <w:pPr>
              <w:pStyle w:val="ListParagraph"/>
              <w:numPr>
                <w:ilvl w:val="0"/>
                <w:numId w:val="16"/>
              </w:numPr>
            </w:pPr>
            <w:r>
              <w:t xml:space="preserve">Part of college basketball and football </w:t>
            </w:r>
            <w:proofErr w:type="gramStart"/>
            <w:r>
              <w:t>girls</w:t>
            </w:r>
            <w:proofErr w:type="gramEnd"/>
            <w:r>
              <w:t xml:space="preserve"> team.</w:t>
            </w:r>
          </w:p>
        </w:tc>
      </w:tr>
      <w:tr w:rsidR="00F61DF9" w:rsidRPr="00CF1A49" w:rsidTr="005D75CA">
        <w:tc>
          <w:tcPr>
            <w:tcW w:w="9337" w:type="dxa"/>
            <w:gridSpan w:val="2"/>
            <w:tcMar>
              <w:top w:w="216" w:type="dxa"/>
            </w:tcMar>
          </w:tcPr>
          <w:p w:rsidR="00F61DF9" w:rsidRPr="00CF1A49" w:rsidRDefault="00F61DF9" w:rsidP="00CF2BFC">
            <w:pPr>
              <w:pStyle w:val="Heading3"/>
              <w:contextualSpacing w:val="0"/>
              <w:outlineLvl w:val="2"/>
            </w:pPr>
          </w:p>
          <w:p w:rsidR="00CF2BFC" w:rsidRPr="00CF1A49" w:rsidRDefault="00CF2BFC" w:rsidP="00CF2BFC">
            <w:pPr>
              <w:pStyle w:val="Heading1"/>
              <w:outlineLvl w:val="0"/>
            </w:pPr>
            <w:r>
              <w:t>INTERNSHIPS</w:t>
            </w:r>
          </w:p>
          <w:tbl>
            <w:tblPr>
              <w:tblStyle w:val="TableGrid"/>
              <w:tblW w:w="8740" w:type="dxa"/>
              <w:tblInd w:w="72" w:type="dxa"/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xperience layout table"/>
            </w:tblPr>
            <w:tblGrid>
              <w:gridCol w:w="8740"/>
            </w:tblGrid>
            <w:tr w:rsidR="00F82F2C" w:rsidRPr="00CF1A49" w:rsidTr="00F82F2C">
              <w:tc>
                <w:tcPr>
                  <w:tcW w:w="8740" w:type="dxa"/>
                  <w:tcMar>
                    <w:top w:w="216" w:type="dxa"/>
                  </w:tcMar>
                </w:tcPr>
                <w:p w:rsidR="00A9247B" w:rsidRPr="00A9247B" w:rsidRDefault="00A9247B" w:rsidP="00A9247B">
                  <w:pPr>
                    <w:pStyle w:val="Heading3"/>
                    <w:contextualSpacing w:val="0"/>
                    <w:outlineLvl w:val="2"/>
                    <w:rPr>
                      <w:color w:val="156138" w:themeColor="accent1" w:themeShade="BF"/>
                    </w:rPr>
                  </w:pPr>
                  <w:r>
                    <w:t>July</w:t>
                  </w:r>
                  <w:r>
                    <w:t>’</w:t>
                  </w:r>
                  <w:r>
                    <w:t>19 – august’19</w:t>
                  </w:r>
                </w:p>
                <w:p w:rsidR="00A9247B" w:rsidRPr="00A9247B" w:rsidRDefault="00A9247B" w:rsidP="00A9247B">
                  <w:pPr>
                    <w:pStyle w:val="Heading2"/>
                    <w:contextualSpacing w:val="0"/>
                    <w:outlineLvl w:val="1"/>
                    <w:rPr>
                      <w:color w:val="253544" w:themeColor="accent6" w:themeShade="80"/>
                    </w:rPr>
                  </w:pPr>
                  <w:hyperlink r:id="rId8" w:history="1">
                    <w:r w:rsidRPr="00A9247B">
                      <w:rPr>
                        <w:rStyle w:val="Hyperlink"/>
                        <w:color w:val="156138" w:themeColor="accent1" w:themeShade="BF"/>
                      </w:rPr>
                      <w:t>Business development and marketing</w:t>
                    </w:r>
                  </w:hyperlink>
                  <w:r>
                    <w:t xml:space="preserve"> </w:t>
                  </w:r>
                  <w:r w:rsidRPr="00CF1A49">
                    <w:t xml:space="preserve">, </w:t>
                  </w:r>
                  <w:hyperlink r:id="rId9" w:history="1">
                    <w:r w:rsidRPr="00A9247B">
                      <w:rPr>
                        <w:rStyle w:val="Hyperlink"/>
                        <w:color w:val="253544" w:themeColor="accent6" w:themeShade="80"/>
                      </w:rPr>
                      <w:t>MyCAPTAIN</w:t>
                    </w:r>
                  </w:hyperlink>
                </w:p>
                <w:p w:rsidR="00A9247B" w:rsidRDefault="00A9247B" w:rsidP="00A9247B">
                  <w:pPr>
                    <w:pStyle w:val="ListParagraph"/>
                    <w:numPr>
                      <w:ilvl w:val="0"/>
                      <w:numId w:val="14"/>
                    </w:numPr>
                  </w:pPr>
                  <w:r>
                    <w:t xml:space="preserve">Reached out to large crowd with </w:t>
                  </w:r>
                  <w:proofErr w:type="spellStart"/>
                  <w:r>
                    <w:t>MyCaptain</w:t>
                  </w:r>
                  <w:proofErr w:type="spellEnd"/>
                  <w:r>
                    <w:t xml:space="preserve"> Workshops, helping many students understand their passion.</w:t>
                  </w:r>
                </w:p>
                <w:p w:rsidR="00A9247B" w:rsidRDefault="00A9247B" w:rsidP="00A9247B">
                  <w:pPr>
                    <w:pStyle w:val="ListParagraph"/>
                    <w:numPr>
                      <w:ilvl w:val="0"/>
                      <w:numId w:val="14"/>
                    </w:numPr>
                  </w:pPr>
                  <w:r>
                    <w:t>Worked in different Marketing and Sales domains from working on on-ground sales to digital marketing and external collaborations</w:t>
                  </w:r>
                </w:p>
                <w:p w:rsidR="00A9247B" w:rsidRDefault="00A9247B" w:rsidP="00A9247B">
                  <w:pPr>
                    <w:pStyle w:val="ListParagraph"/>
                    <w:numPr>
                      <w:ilvl w:val="0"/>
                      <w:numId w:val="14"/>
                    </w:numPr>
                  </w:pPr>
                  <w:r>
                    <w:t>Exceeded the sales target</w:t>
                  </w:r>
                </w:p>
                <w:p w:rsidR="00A9247B" w:rsidRDefault="00C157CD" w:rsidP="00A9247B">
                  <w:r>
                    <w:t xml:space="preserve">        To refer certificate of endorsement </w:t>
                  </w:r>
                  <w:hyperlink r:id="rId10" w:history="1">
                    <w:r w:rsidR="00A9247B" w:rsidRPr="00A9247B">
                      <w:rPr>
                        <w:rStyle w:val="Hyperlink"/>
                      </w:rPr>
                      <w:t>click here</w:t>
                    </w:r>
                  </w:hyperlink>
                  <w:r w:rsidR="00A9247B">
                    <w:t>.</w:t>
                  </w:r>
                </w:p>
                <w:p w:rsidR="00A9247B" w:rsidRDefault="00A9247B" w:rsidP="00A9247B"/>
                <w:p w:rsidR="00F82F2C" w:rsidRPr="00CF1A49" w:rsidRDefault="00F82F2C" w:rsidP="00F82F2C">
                  <w:pPr>
                    <w:pStyle w:val="Heading3"/>
                    <w:contextualSpacing w:val="0"/>
                    <w:outlineLvl w:val="2"/>
                  </w:pPr>
                  <w:r>
                    <w:t>NOVEMBER’19</w:t>
                  </w:r>
                  <w:r w:rsidRPr="00CF1A49">
                    <w:t xml:space="preserve"> – </w:t>
                  </w:r>
                  <w:r>
                    <w:t>JANUARY’20</w:t>
                  </w:r>
                </w:p>
                <w:p w:rsidR="00F82F2C" w:rsidRPr="00CF1A49" w:rsidRDefault="00A9247B" w:rsidP="00F82F2C">
                  <w:pPr>
                    <w:pStyle w:val="Heading2"/>
                    <w:contextualSpacing w:val="0"/>
                    <w:outlineLvl w:val="1"/>
                  </w:pPr>
                  <w:hyperlink r:id="rId11" w:history="1">
                    <w:r w:rsidR="00F82F2C" w:rsidRPr="00A9247B">
                      <w:rPr>
                        <w:rStyle w:val="Hyperlink"/>
                        <w:color w:val="156138" w:themeColor="accent1" w:themeShade="BF"/>
                      </w:rPr>
                      <w:t>HUMAN RESOURSE INTERN</w:t>
                    </w:r>
                  </w:hyperlink>
                  <w:r w:rsidR="00F82F2C" w:rsidRPr="00A9247B">
                    <w:rPr>
                      <w:color w:val="253544" w:themeColor="accent6" w:themeShade="80"/>
                    </w:rPr>
                    <w:t xml:space="preserve">, </w:t>
                  </w:r>
                  <w:hyperlink r:id="rId12" w:history="1">
                    <w:r w:rsidR="00F82F2C" w:rsidRPr="00A9247B">
                      <w:rPr>
                        <w:rStyle w:val="Hyperlink"/>
                        <w:color w:val="253544" w:themeColor="accent6" w:themeShade="80"/>
                      </w:rPr>
                      <w:t>YOUTH EMPOWERMENT FOUNDATION</w:t>
                    </w:r>
                  </w:hyperlink>
                </w:p>
                <w:p w:rsidR="00F82F2C" w:rsidRDefault="00F82F2C" w:rsidP="00F82F2C">
                  <w:pPr>
                    <w:pStyle w:val="ListParagraph"/>
                    <w:numPr>
                      <w:ilvl w:val="0"/>
                      <w:numId w:val="15"/>
                    </w:numPr>
                  </w:pPr>
                  <w:r>
                    <w:t>Conducting interviews</w:t>
                  </w:r>
                </w:p>
                <w:p w:rsidR="00F82F2C" w:rsidRDefault="00F82F2C" w:rsidP="00F82F2C">
                  <w:pPr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Making offer letters </w:t>
                  </w:r>
                </w:p>
                <w:p w:rsidR="00F82F2C" w:rsidRDefault="00F82F2C" w:rsidP="00F82F2C"/>
                <w:p w:rsidR="000451EA" w:rsidRPr="00A9247B" w:rsidRDefault="00A9247B" w:rsidP="000451EA">
                  <w:pPr>
                    <w:pStyle w:val="Heading3"/>
                    <w:contextualSpacing w:val="0"/>
                    <w:outlineLvl w:val="2"/>
                    <w:rPr>
                      <w:color w:val="156138" w:themeColor="accent1" w:themeShade="BF"/>
                    </w:rPr>
                  </w:pPr>
                  <w:r>
                    <w:t>JulY</w:t>
                  </w:r>
                  <w:r w:rsidR="000451EA">
                    <w:t>’20 - Present</w:t>
                  </w:r>
                </w:p>
                <w:p w:rsidR="000451EA" w:rsidRPr="00A9247B" w:rsidRDefault="00A9247B" w:rsidP="000451EA">
                  <w:pPr>
                    <w:pStyle w:val="Heading2"/>
                    <w:contextualSpacing w:val="0"/>
                    <w:outlineLvl w:val="1"/>
                    <w:rPr>
                      <w:color w:val="253544" w:themeColor="accent6" w:themeShade="80"/>
                      <w:u w:val="single"/>
                    </w:rPr>
                  </w:pPr>
                  <w:r w:rsidRPr="00A9247B">
                    <w:rPr>
                      <w:color w:val="156138" w:themeColor="accent1" w:themeShade="BF"/>
                      <w:u w:val="single"/>
                    </w:rPr>
                    <w:t>DIGITAL MARKETING INTERN</w:t>
                  </w:r>
                  <w:r>
                    <w:t xml:space="preserve">, </w:t>
                  </w:r>
                  <w:hyperlink r:id="rId13" w:history="1">
                    <w:r w:rsidRPr="00A9247B">
                      <w:rPr>
                        <w:rStyle w:val="Hyperlink"/>
                        <w:color w:val="162D42" w:themeColor="hyperlink" w:themeShade="80"/>
                      </w:rPr>
                      <w:t>VERBINDEN</w:t>
                    </w:r>
                  </w:hyperlink>
                </w:p>
                <w:p w:rsidR="00F82F2C" w:rsidRDefault="00C157CD" w:rsidP="00C157CD">
                  <w:pPr>
                    <w:pStyle w:val="ListParagraph"/>
                    <w:numPr>
                      <w:ilvl w:val="0"/>
                      <w:numId w:val="18"/>
                    </w:numPr>
                  </w:pPr>
                  <w:r>
                    <w:t>Research-based marketing</w:t>
                  </w:r>
                </w:p>
                <w:p w:rsidR="00C157CD" w:rsidRDefault="00C157CD" w:rsidP="00C157CD">
                  <w:pPr>
                    <w:pStyle w:val="ListParagraph"/>
                    <w:numPr>
                      <w:ilvl w:val="0"/>
                      <w:numId w:val="18"/>
                    </w:numPr>
                  </w:pPr>
                  <w:r>
                    <w:t>To make newsletters and run campaigns</w:t>
                  </w:r>
                </w:p>
                <w:p w:rsidR="00C157CD" w:rsidRDefault="00C157CD" w:rsidP="00C157CD">
                  <w:pPr>
                    <w:pStyle w:val="ListParagraph"/>
                    <w:numPr>
                      <w:ilvl w:val="0"/>
                      <w:numId w:val="18"/>
                    </w:numPr>
                  </w:pPr>
                  <w:r>
                    <w:t>To create Content Bucket for various companies.</w:t>
                  </w:r>
                  <w:bookmarkStart w:id="0" w:name="_GoBack"/>
                  <w:bookmarkEnd w:id="0"/>
                </w:p>
                <w:p w:rsidR="00F82F2C" w:rsidRDefault="00F82F2C" w:rsidP="00F82F2C"/>
                <w:p w:rsidR="00F82F2C" w:rsidRDefault="00F82F2C" w:rsidP="00F82F2C"/>
                <w:p w:rsidR="00F82F2C" w:rsidRDefault="00F82F2C" w:rsidP="00F82F2C"/>
                <w:p w:rsidR="00F82F2C" w:rsidRDefault="00F82F2C" w:rsidP="00F82F2C"/>
              </w:tc>
            </w:tr>
          </w:tbl>
          <w:p w:rsidR="00F61DF9" w:rsidRDefault="00F61DF9" w:rsidP="00F61DF9"/>
        </w:tc>
      </w:tr>
    </w:tbl>
    <w:sdt>
      <w:sdtPr>
        <w:alias w:val="Skills:"/>
        <w:tag w:val="Skills:"/>
        <w:id w:val="-1392877668"/>
        <w:placeholder>
          <w:docPart w:val="DA8022B50260408F9B2896F4B8986669"/>
        </w:placeholder>
        <w:temporary/>
        <w:showingPlcHdr/>
        <w15:appearance w15:val="hidden"/>
      </w:sdtPr>
      <w:sdtEndPr/>
      <w:sdtContent>
        <w:p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1E3120" w:rsidRPr="006E1507" w:rsidRDefault="00A9247B" w:rsidP="006E1507">
            <w:pPr>
              <w:pStyle w:val="ListBullet"/>
              <w:contextualSpacing w:val="0"/>
            </w:pPr>
            <w:r>
              <w:t>Teamwork</w:t>
            </w:r>
          </w:p>
          <w:p w:rsidR="00C51955" w:rsidRDefault="00C157CD" w:rsidP="00CF2BFC">
            <w:pPr>
              <w:pStyle w:val="ListBullet"/>
              <w:contextualSpacing w:val="0"/>
            </w:pPr>
            <w:r>
              <w:t xml:space="preserve">Effective </w:t>
            </w:r>
            <w:r w:rsidR="00CF2BFC">
              <w:t>Communication Skills</w:t>
            </w:r>
            <w:r w:rsidR="00C51955">
              <w:t xml:space="preserve"> </w:t>
            </w:r>
          </w:p>
          <w:p w:rsidR="00C51955" w:rsidRPr="006E1507" w:rsidRDefault="00C51955" w:rsidP="00CF2BFC">
            <w:pPr>
              <w:pStyle w:val="ListBullet"/>
              <w:contextualSpacing w:val="0"/>
            </w:pPr>
            <w:r>
              <w:t>Writing / Creating Content</w:t>
            </w:r>
          </w:p>
          <w:tbl>
            <w:tblPr>
              <w:tblStyle w:val="TableGrid"/>
              <w:tblW w:w="4231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3960"/>
            </w:tblGrid>
            <w:tr w:rsidR="00C51955" w:rsidRPr="006E1507" w:rsidTr="00C51955">
              <w:tc>
                <w:tcPr>
                  <w:tcW w:w="3960" w:type="dxa"/>
                </w:tcPr>
                <w:p w:rsidR="00C51955" w:rsidRPr="006E1507" w:rsidRDefault="00C51955" w:rsidP="00C51955">
                  <w:pPr>
                    <w:pStyle w:val="ListBullet"/>
                    <w:numPr>
                      <w:ilvl w:val="0"/>
                      <w:numId w:val="0"/>
                    </w:numPr>
                    <w:contextualSpacing w:val="0"/>
                  </w:pPr>
                </w:p>
              </w:tc>
            </w:tr>
          </w:tbl>
          <w:p w:rsidR="001F4E6D" w:rsidRPr="006E1507" w:rsidRDefault="001F4E6D" w:rsidP="00C51955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  <w:tc>
          <w:tcPr>
            <w:tcW w:w="4675" w:type="dxa"/>
            <w:tcMar>
              <w:left w:w="360" w:type="dxa"/>
            </w:tcMar>
          </w:tcPr>
          <w:p w:rsidR="003A0632" w:rsidRPr="006E1507" w:rsidRDefault="00CF2BFC" w:rsidP="006E1507">
            <w:pPr>
              <w:pStyle w:val="ListBullet"/>
              <w:contextualSpacing w:val="0"/>
            </w:pPr>
            <w:r>
              <w:t>Social Media Marketing</w:t>
            </w:r>
          </w:p>
          <w:p w:rsidR="001E3120" w:rsidRDefault="00C51955" w:rsidP="00C51955">
            <w:pPr>
              <w:pStyle w:val="ListBullet"/>
            </w:pPr>
            <w:r>
              <w:t xml:space="preserve">Digital </w:t>
            </w:r>
            <w:r w:rsidRPr="00C51955">
              <w:t>Marketing</w:t>
            </w:r>
            <w:r>
              <w:t xml:space="preserve"> (</w:t>
            </w:r>
            <w:hyperlink r:id="rId14" w:history="1">
              <w:r w:rsidRPr="00F82F2C">
                <w:rPr>
                  <w:rStyle w:val="Hyperlink"/>
                </w:rPr>
                <w:t>Certificate by Google</w:t>
              </w:r>
            </w:hyperlink>
            <w:r>
              <w:t>)</w:t>
            </w:r>
          </w:p>
          <w:p w:rsidR="00C51955" w:rsidRPr="006E1507" w:rsidRDefault="00A9247B" w:rsidP="00C51955">
            <w:pPr>
              <w:pStyle w:val="ListBullet"/>
            </w:pPr>
            <w:r>
              <w:t>Leadership</w:t>
            </w:r>
          </w:p>
        </w:tc>
      </w:tr>
    </w:tbl>
    <w:p w:rsidR="00AD782D" w:rsidRPr="00CF1A49" w:rsidRDefault="008A7741" w:rsidP="0062312F">
      <w:pPr>
        <w:pStyle w:val="Heading1"/>
      </w:pPr>
      <w:r>
        <w:t>EXTRA CURRICULAR ACTIVITIES</w:t>
      </w:r>
    </w:p>
    <w:p w:rsidR="00B51D1B" w:rsidRDefault="00CF2BFC" w:rsidP="00CF2BFC">
      <w:pPr>
        <w:pStyle w:val="ListParagraph"/>
        <w:numPr>
          <w:ilvl w:val="0"/>
          <w:numId w:val="17"/>
        </w:numPr>
      </w:pPr>
      <w:r>
        <w:t>Captain for school basketball team (2017-’19)</w:t>
      </w:r>
    </w:p>
    <w:p w:rsidR="00CF2BFC" w:rsidRDefault="00CF2BFC" w:rsidP="00CF2BFC">
      <w:pPr>
        <w:pStyle w:val="ListParagraph"/>
        <w:numPr>
          <w:ilvl w:val="0"/>
          <w:numId w:val="17"/>
        </w:numPr>
      </w:pPr>
      <w:r>
        <w:t>Captain for school Throw-ball t</w:t>
      </w:r>
      <w:r w:rsidR="008A7741">
        <w:t>eam (2016</w:t>
      </w:r>
      <w:r>
        <w:t>-’</w:t>
      </w:r>
      <w:r w:rsidR="008A7741">
        <w:t>17</w:t>
      </w:r>
      <w:r>
        <w:t>)</w:t>
      </w:r>
    </w:p>
    <w:p w:rsidR="008A7741" w:rsidRDefault="008A7741" w:rsidP="00CF2BFC">
      <w:pPr>
        <w:pStyle w:val="ListParagraph"/>
        <w:numPr>
          <w:ilvl w:val="0"/>
          <w:numId w:val="17"/>
        </w:numPr>
      </w:pPr>
      <w:r>
        <w:t>Long Distance Runner (Athletics)</w:t>
      </w:r>
    </w:p>
    <w:p w:rsidR="008A7741" w:rsidRDefault="008A7741" w:rsidP="00CF2BFC">
      <w:pPr>
        <w:pStyle w:val="ListParagraph"/>
        <w:numPr>
          <w:ilvl w:val="0"/>
          <w:numId w:val="17"/>
        </w:numPr>
      </w:pPr>
      <w:r>
        <w:t>Part of Mime group</w:t>
      </w:r>
    </w:p>
    <w:p w:rsidR="008A7741" w:rsidRDefault="008A7741" w:rsidP="00CF2BFC">
      <w:pPr>
        <w:pStyle w:val="ListParagraph"/>
        <w:numPr>
          <w:ilvl w:val="0"/>
          <w:numId w:val="17"/>
        </w:numPr>
      </w:pPr>
      <w:r>
        <w:t>Played as a lead character in Mimicry Performances</w:t>
      </w:r>
    </w:p>
    <w:p w:rsidR="008A7741" w:rsidRPr="006E1507" w:rsidRDefault="008A7741" w:rsidP="00CF2BFC">
      <w:pPr>
        <w:pStyle w:val="ListParagraph"/>
        <w:numPr>
          <w:ilvl w:val="0"/>
          <w:numId w:val="17"/>
        </w:numPr>
      </w:pPr>
      <w:r>
        <w:t>Part of school Acapella group / Music Club as a Singer and a Beatboxer</w:t>
      </w:r>
    </w:p>
    <w:sectPr w:rsidR="008A7741" w:rsidRPr="006E1507" w:rsidSect="005A1B10">
      <w:footerReference w:type="default" r:id="rId15"/>
      <w:headerReference w:type="first" r:id="rId16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5F67" w:rsidRDefault="00865F67" w:rsidP="0068194B">
      <w:r>
        <w:separator/>
      </w:r>
    </w:p>
    <w:p w:rsidR="00865F67" w:rsidRDefault="00865F67"/>
    <w:p w:rsidR="00865F67" w:rsidRDefault="00865F67"/>
  </w:endnote>
  <w:endnote w:type="continuationSeparator" w:id="0">
    <w:p w:rsidR="00865F67" w:rsidRDefault="00865F67" w:rsidP="0068194B">
      <w:r>
        <w:continuationSeparator/>
      </w:r>
    </w:p>
    <w:p w:rsidR="00865F67" w:rsidRDefault="00865F67"/>
    <w:p w:rsidR="00865F67" w:rsidRDefault="00865F6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57C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5F67" w:rsidRDefault="00865F67" w:rsidP="0068194B">
      <w:r>
        <w:separator/>
      </w:r>
    </w:p>
    <w:p w:rsidR="00865F67" w:rsidRDefault="00865F67"/>
    <w:p w:rsidR="00865F67" w:rsidRDefault="00865F67"/>
  </w:footnote>
  <w:footnote w:type="continuationSeparator" w:id="0">
    <w:p w:rsidR="00865F67" w:rsidRDefault="00865F67" w:rsidP="0068194B">
      <w:r>
        <w:continuationSeparator/>
      </w:r>
    </w:p>
    <w:p w:rsidR="00865F67" w:rsidRDefault="00865F67"/>
    <w:p w:rsidR="00865F67" w:rsidRDefault="00865F6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1B29132E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2C23E63"/>
    <w:multiLevelType w:val="hybridMultilevel"/>
    <w:tmpl w:val="21AAE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5165700"/>
    <w:multiLevelType w:val="hybridMultilevel"/>
    <w:tmpl w:val="C2C6B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C52821"/>
    <w:multiLevelType w:val="hybridMultilevel"/>
    <w:tmpl w:val="83FCD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D55D59"/>
    <w:multiLevelType w:val="hybridMultilevel"/>
    <w:tmpl w:val="C0120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648E60D4"/>
    <w:multiLevelType w:val="hybridMultilevel"/>
    <w:tmpl w:val="6936D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2"/>
  </w:num>
  <w:num w:numId="8">
    <w:abstractNumId w:val="2"/>
  </w:num>
  <w:num w:numId="9">
    <w:abstractNumId w:val="16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7"/>
  </w:num>
  <w:num w:numId="15">
    <w:abstractNumId w:val="15"/>
  </w:num>
  <w:num w:numId="16">
    <w:abstractNumId w:val="10"/>
  </w:num>
  <w:num w:numId="17">
    <w:abstractNumId w:val="13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CD6"/>
    <w:rsid w:val="000001EF"/>
    <w:rsid w:val="00007322"/>
    <w:rsid w:val="00007728"/>
    <w:rsid w:val="00024584"/>
    <w:rsid w:val="00024730"/>
    <w:rsid w:val="000451EA"/>
    <w:rsid w:val="00055E95"/>
    <w:rsid w:val="0007021F"/>
    <w:rsid w:val="000B2BA5"/>
    <w:rsid w:val="000F1CAA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0292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558BC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D75CA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65F67"/>
    <w:rsid w:val="00870B20"/>
    <w:rsid w:val="008829F8"/>
    <w:rsid w:val="00885897"/>
    <w:rsid w:val="008A6538"/>
    <w:rsid w:val="008A7741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247B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157CD"/>
    <w:rsid w:val="00C47FA6"/>
    <w:rsid w:val="00C51955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CF2BFC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74CD6"/>
    <w:rsid w:val="00E81CC5"/>
    <w:rsid w:val="00E85A87"/>
    <w:rsid w:val="00E85B4A"/>
    <w:rsid w:val="00E9528E"/>
    <w:rsid w:val="00EA4C5F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2F2C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63D2C7-E26C-4D4B-A271-9C838A379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ertificates/YouthRep%20Certificate%20Yusra%20Nasser.pdf.pdf" TargetMode="External"/><Relationship Id="rId13" Type="http://schemas.openxmlformats.org/officeDocument/2006/relationships/hyperlink" Target="https://www.iverbinden.com/" TargetMode="Externa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www.symbiosiscollege.edu.in/" TargetMode="External"/><Relationship Id="rId12" Type="http://schemas.openxmlformats.org/officeDocument/2006/relationships/hyperlink" Target="https://www.yefindia.org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certificates/Certificate%20YEF%20Yusra%20Nasser.pdf.pdf.pdf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certificates/Endorsement%20Letter%20Yusra%20mycaptain.pdf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mycaptain.in/" TargetMode="External"/><Relationship Id="rId14" Type="http://schemas.openxmlformats.org/officeDocument/2006/relationships/hyperlink" Target="digital%20makreting%20certificate%20from%20google.jp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FF75BC3B9B84D368F7A5F9989D598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A12628-7B6A-40F5-9FD4-B123154BE958}"/>
      </w:docPartPr>
      <w:docPartBody>
        <w:p w:rsidR="003D1744" w:rsidRDefault="000542A1">
          <w:pPr>
            <w:pStyle w:val="FFF75BC3B9B84D368F7A5F9989D598A7"/>
          </w:pPr>
          <w:r w:rsidRPr="00CF1A49">
            <w:t>·</w:t>
          </w:r>
        </w:p>
      </w:docPartBody>
    </w:docPart>
    <w:docPart>
      <w:docPartPr>
        <w:name w:val="F03788F4BE704DA0AFF1903BDE251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7CB928-E45A-4341-A9C2-FFCEE57F2A28}"/>
      </w:docPartPr>
      <w:docPartBody>
        <w:p w:rsidR="003D1744" w:rsidRDefault="000542A1">
          <w:pPr>
            <w:pStyle w:val="F03788F4BE704DA0AFF1903BDE251AC1"/>
          </w:pPr>
          <w:r w:rsidRPr="00CF1A49">
            <w:t>Education</w:t>
          </w:r>
        </w:p>
      </w:docPartBody>
    </w:docPart>
    <w:docPart>
      <w:docPartPr>
        <w:name w:val="DA8022B50260408F9B2896F4B89866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90F7D1-854A-4BCE-9287-184CF1A62150}"/>
      </w:docPartPr>
      <w:docPartBody>
        <w:p w:rsidR="003D1744" w:rsidRDefault="000542A1">
          <w:pPr>
            <w:pStyle w:val="DA8022B50260408F9B2896F4B8986669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2A1"/>
    <w:rsid w:val="000479AE"/>
    <w:rsid w:val="000542A1"/>
    <w:rsid w:val="003D1744"/>
    <w:rsid w:val="0075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5904691BAE34EA28A96A9F890AB61AC">
    <w:name w:val="B5904691BAE34EA28A96A9F890AB61AC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5C098CF41062419A977437828323196F">
    <w:name w:val="5C098CF41062419A977437828323196F"/>
  </w:style>
  <w:style w:type="paragraph" w:customStyle="1" w:styleId="D4E6B36B0BD24558B1D62764C511C53D">
    <w:name w:val="D4E6B36B0BD24558B1D62764C511C53D"/>
  </w:style>
  <w:style w:type="paragraph" w:customStyle="1" w:styleId="FFF75BC3B9B84D368F7A5F9989D598A7">
    <w:name w:val="FFF75BC3B9B84D368F7A5F9989D598A7"/>
  </w:style>
  <w:style w:type="paragraph" w:customStyle="1" w:styleId="D791B5128335463198489397CD66DFA8">
    <w:name w:val="D791B5128335463198489397CD66DFA8"/>
  </w:style>
  <w:style w:type="paragraph" w:customStyle="1" w:styleId="BDC07CBB4D0A47D5989DBAEDDC3EDE34">
    <w:name w:val="BDC07CBB4D0A47D5989DBAEDDC3EDE34"/>
  </w:style>
  <w:style w:type="paragraph" w:customStyle="1" w:styleId="E11EF8FF3EA1475D805FE73BDD1AA352">
    <w:name w:val="E11EF8FF3EA1475D805FE73BDD1AA352"/>
  </w:style>
  <w:style w:type="paragraph" w:customStyle="1" w:styleId="088ADC16CCE0401AAAA16A9AAEDA46E2">
    <w:name w:val="088ADC16CCE0401AAAA16A9AAEDA46E2"/>
  </w:style>
  <w:style w:type="paragraph" w:customStyle="1" w:styleId="F4FA246275F948A296345A600DE5965A">
    <w:name w:val="F4FA246275F948A296345A600DE5965A"/>
  </w:style>
  <w:style w:type="paragraph" w:customStyle="1" w:styleId="BDFA0B87A5E2426AB67A4628E32E9A84">
    <w:name w:val="BDFA0B87A5E2426AB67A4628E32E9A84"/>
  </w:style>
  <w:style w:type="paragraph" w:customStyle="1" w:styleId="BD522AC8E47E476186FBE01460E1B491">
    <w:name w:val="BD522AC8E47E476186FBE01460E1B491"/>
  </w:style>
  <w:style w:type="paragraph" w:customStyle="1" w:styleId="3E7DEE91CE1745AEBF3206D461B7D738">
    <w:name w:val="3E7DEE91CE1745AEBF3206D461B7D738"/>
  </w:style>
  <w:style w:type="paragraph" w:customStyle="1" w:styleId="0AD58522F0B44A30A1564485490CDD43">
    <w:name w:val="0AD58522F0B44A30A1564485490CDD43"/>
  </w:style>
  <w:style w:type="paragraph" w:customStyle="1" w:styleId="AA6C2CCC4AE84177A578FF64B46660BC">
    <w:name w:val="AA6C2CCC4AE84177A578FF64B46660BC"/>
  </w:style>
  <w:style w:type="paragraph" w:customStyle="1" w:styleId="80BED1A77CC341109D2CE186748F68A5">
    <w:name w:val="80BED1A77CC341109D2CE186748F68A5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A8D4977BF9B3440F9812D2475ABB2C61">
    <w:name w:val="A8D4977BF9B3440F9812D2475ABB2C61"/>
  </w:style>
  <w:style w:type="paragraph" w:customStyle="1" w:styleId="ACE67E5CBFB644A3816DC0A97A20F08A">
    <w:name w:val="ACE67E5CBFB644A3816DC0A97A20F08A"/>
  </w:style>
  <w:style w:type="paragraph" w:customStyle="1" w:styleId="0E7B24B8C01A45C586184305DF104ED9">
    <w:name w:val="0E7B24B8C01A45C586184305DF104ED9"/>
  </w:style>
  <w:style w:type="paragraph" w:customStyle="1" w:styleId="A417341BAF1446BA81AF7681D19DF05C">
    <w:name w:val="A417341BAF1446BA81AF7681D19DF05C"/>
  </w:style>
  <w:style w:type="paragraph" w:customStyle="1" w:styleId="43FC285FF18E45BAB8D9DD3E60CDEB16">
    <w:name w:val="43FC285FF18E45BAB8D9DD3E60CDEB16"/>
  </w:style>
  <w:style w:type="paragraph" w:customStyle="1" w:styleId="91F9FB2C6EDA40AB93F89AEB37858904">
    <w:name w:val="91F9FB2C6EDA40AB93F89AEB37858904"/>
  </w:style>
  <w:style w:type="paragraph" w:customStyle="1" w:styleId="A5501C331EC948028CF4A26BE88FF474">
    <w:name w:val="A5501C331EC948028CF4A26BE88FF474"/>
  </w:style>
  <w:style w:type="paragraph" w:customStyle="1" w:styleId="F03788F4BE704DA0AFF1903BDE251AC1">
    <w:name w:val="F03788F4BE704DA0AFF1903BDE251AC1"/>
  </w:style>
  <w:style w:type="paragraph" w:customStyle="1" w:styleId="D26DEF32E30F4455920FEB217D0D87E5">
    <w:name w:val="D26DEF32E30F4455920FEB217D0D87E5"/>
  </w:style>
  <w:style w:type="paragraph" w:customStyle="1" w:styleId="C9357286F40D4C74AC4B3347A8242C3E">
    <w:name w:val="C9357286F40D4C74AC4B3347A8242C3E"/>
  </w:style>
  <w:style w:type="paragraph" w:customStyle="1" w:styleId="FF84C5063A0041979A1E6E6A3EE58BBF">
    <w:name w:val="FF84C5063A0041979A1E6E6A3EE58BBF"/>
  </w:style>
  <w:style w:type="paragraph" w:customStyle="1" w:styleId="77442DB448A24DAE8F9DDF2DE959BCF6">
    <w:name w:val="77442DB448A24DAE8F9DDF2DE959BCF6"/>
  </w:style>
  <w:style w:type="paragraph" w:customStyle="1" w:styleId="7511B32DAC0041108955FAD9523BB87B">
    <w:name w:val="7511B32DAC0041108955FAD9523BB87B"/>
  </w:style>
  <w:style w:type="paragraph" w:customStyle="1" w:styleId="810FC4F66F2B4702A19734D987FE3463">
    <w:name w:val="810FC4F66F2B4702A19734D987FE3463"/>
  </w:style>
  <w:style w:type="paragraph" w:customStyle="1" w:styleId="19AFB65AC459432A92E422D4F795738C">
    <w:name w:val="19AFB65AC459432A92E422D4F795738C"/>
  </w:style>
  <w:style w:type="paragraph" w:customStyle="1" w:styleId="E45BDA06FFE441C2A7C9327BB1CD5DFA">
    <w:name w:val="E45BDA06FFE441C2A7C9327BB1CD5DFA"/>
  </w:style>
  <w:style w:type="paragraph" w:customStyle="1" w:styleId="8EA454B30EDD40439C49C39EBCB71953">
    <w:name w:val="8EA454B30EDD40439C49C39EBCB71953"/>
  </w:style>
  <w:style w:type="paragraph" w:customStyle="1" w:styleId="66875FFE65AF4017BA6D88B9EABE12B3">
    <w:name w:val="66875FFE65AF4017BA6D88B9EABE12B3"/>
  </w:style>
  <w:style w:type="paragraph" w:customStyle="1" w:styleId="DA8022B50260408F9B2896F4B8986669">
    <w:name w:val="DA8022B50260408F9B2896F4B8986669"/>
  </w:style>
  <w:style w:type="paragraph" w:customStyle="1" w:styleId="89AA2E39D10349FB91E4E8F9B723988E">
    <w:name w:val="89AA2E39D10349FB91E4E8F9B723988E"/>
  </w:style>
  <w:style w:type="paragraph" w:customStyle="1" w:styleId="EB5BF31E6BA248E3835D5D8FB85BF070">
    <w:name w:val="EB5BF31E6BA248E3835D5D8FB85BF070"/>
  </w:style>
  <w:style w:type="paragraph" w:customStyle="1" w:styleId="8759C5898C7B4461A399B881FA86779C">
    <w:name w:val="8759C5898C7B4461A399B881FA86779C"/>
  </w:style>
  <w:style w:type="paragraph" w:customStyle="1" w:styleId="996444ADB37B4A02A7155408D49EB2CE">
    <w:name w:val="996444ADB37B4A02A7155408D49EB2CE"/>
  </w:style>
  <w:style w:type="paragraph" w:customStyle="1" w:styleId="E75C1B544F3E46BB8D3B794E82E0356B">
    <w:name w:val="E75C1B544F3E46BB8D3B794E82E0356B"/>
  </w:style>
  <w:style w:type="paragraph" w:customStyle="1" w:styleId="7E72FF9914EA4301B14492284084592A">
    <w:name w:val="7E72FF9914EA4301B14492284084592A"/>
  </w:style>
  <w:style w:type="paragraph" w:customStyle="1" w:styleId="35ACE6D54C2141788D7DCE47EE03B0AB">
    <w:name w:val="35ACE6D54C2141788D7DCE47EE03B0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309</TotalTime>
  <Pages>1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2020-05-07T12:10:00Z</dcterms:created>
  <dcterms:modified xsi:type="dcterms:W3CDTF">2020-06-16T06:06:00Z</dcterms:modified>
  <cp:category/>
</cp:coreProperties>
</file>