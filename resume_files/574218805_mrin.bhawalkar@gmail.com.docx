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909515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9F26BB9" w14:textId="77777777" w:rsidR="00692703" w:rsidRPr="00577582" w:rsidRDefault="00577582" w:rsidP="00913946">
            <w:pPr>
              <w:pStyle w:val="Title"/>
              <w:rPr>
                <w:sz w:val="56"/>
              </w:rPr>
            </w:pPr>
            <w:bookmarkStart w:id="0" w:name="_GoBack"/>
            <w:r w:rsidRPr="00577582">
              <w:rPr>
                <w:sz w:val="56"/>
              </w:rPr>
              <w:t>mrinmayee</w:t>
            </w:r>
            <w:r w:rsidR="00692703" w:rsidRPr="00577582">
              <w:rPr>
                <w:sz w:val="56"/>
              </w:rPr>
              <w:t xml:space="preserve"> </w:t>
            </w:r>
            <w:r w:rsidRPr="00577582">
              <w:rPr>
                <w:rStyle w:val="IntenseEmphasis"/>
                <w:sz w:val="56"/>
              </w:rPr>
              <w:t>bhawalkar</w:t>
            </w:r>
          </w:p>
          <w:p w14:paraId="441B798A" w14:textId="77777777" w:rsidR="00692703" w:rsidRPr="00CF1A49" w:rsidRDefault="005508F0" w:rsidP="00913946">
            <w:pPr>
              <w:pStyle w:val="ContactInfo"/>
              <w:contextualSpacing w:val="0"/>
            </w:pPr>
            <w:r>
              <w:t xml:space="preserve">Address : </w:t>
            </w:r>
            <w:r w:rsidR="00577582">
              <w:t xml:space="preserve">A-803, </w:t>
            </w:r>
            <w:proofErr w:type="spellStart"/>
            <w:r w:rsidR="00577582">
              <w:t>Kshitij</w:t>
            </w:r>
            <w:proofErr w:type="spellEnd"/>
            <w:r w:rsidR="00577582">
              <w:t xml:space="preserve"> Society, </w:t>
            </w:r>
            <w:proofErr w:type="spellStart"/>
            <w:r w:rsidR="00577582">
              <w:t>Sahakarnagar</w:t>
            </w:r>
            <w:proofErr w:type="spellEnd"/>
            <w:r w:rsidR="00577582">
              <w:t>-II, Pune 411009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A1385A43EB647B0B578B88668D1692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phone no: </w:t>
            </w:r>
            <w:r w:rsidR="00577582">
              <w:t>8605007448</w:t>
            </w:r>
          </w:p>
          <w:p w14:paraId="6D127B19" w14:textId="77777777" w:rsidR="00692703" w:rsidRPr="00CF1A49" w:rsidRDefault="005508F0" w:rsidP="005508F0">
            <w:pPr>
              <w:pStyle w:val="ContactInfoEmphasis"/>
              <w:contextualSpacing w:val="0"/>
            </w:pPr>
            <w:r>
              <w:t xml:space="preserve">Email: </w:t>
            </w:r>
            <w:r w:rsidR="00577582">
              <w:t>mrin.bhawalkar@gmail.com</w:t>
            </w:r>
            <w:r w:rsidR="00692703" w:rsidRPr="00CF1A49">
              <w:t xml:space="preserve"> </w:t>
            </w:r>
          </w:p>
        </w:tc>
      </w:tr>
      <w:bookmarkEnd w:id="0"/>
      <w:tr w:rsidR="009571D8" w:rsidRPr="00CF1A49" w14:paraId="43F63F57" w14:textId="77777777" w:rsidTr="00692703">
        <w:tc>
          <w:tcPr>
            <w:tcW w:w="9360" w:type="dxa"/>
            <w:tcMar>
              <w:top w:w="432" w:type="dxa"/>
            </w:tcMar>
          </w:tcPr>
          <w:p w14:paraId="75832A2F" w14:textId="77777777" w:rsidR="001755A8" w:rsidRPr="00CF1A49" w:rsidRDefault="005508F0" w:rsidP="00577582">
            <w:pPr>
              <w:contextualSpacing w:val="0"/>
            </w:pPr>
            <w:r>
              <w:t xml:space="preserve">I am a </w:t>
            </w:r>
            <w:r w:rsidR="00577582">
              <w:t>3</w:t>
            </w:r>
            <w:r w:rsidR="00577582" w:rsidRPr="00577582">
              <w:rPr>
                <w:vertAlign w:val="superscript"/>
              </w:rPr>
              <w:t>rd</w:t>
            </w:r>
            <w:r w:rsidR="00577582">
              <w:t xml:space="preserve"> year student of Journalism and Mass-Communication at MIT ADT University.</w:t>
            </w:r>
            <w:r>
              <w:t xml:space="preserve"> I am hard working and will give my best. I love creative writing and also can write articles on various topics </w:t>
            </w:r>
          </w:p>
        </w:tc>
      </w:tr>
    </w:tbl>
    <w:p w14:paraId="58E8C698" w14:textId="77777777"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AE7E161DA9024350863DAF6211BB5240"/>
        </w:placeholder>
        <w:temporary/>
        <w:showingPlcHdr/>
        <w15:appearance w15:val="hidden"/>
      </w:sdtPr>
      <w:sdtEndPr/>
      <w:sdtContent>
        <w:p w14:paraId="751794D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126543F" w14:textId="77777777" w:rsidTr="00D66A52">
        <w:tc>
          <w:tcPr>
            <w:tcW w:w="9355" w:type="dxa"/>
          </w:tcPr>
          <w:p w14:paraId="24B55A2A" w14:textId="77777777" w:rsidR="001D0BF1" w:rsidRPr="00CF1A49" w:rsidRDefault="00577582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2018- august 2021</w:t>
            </w:r>
          </w:p>
          <w:p w14:paraId="5C50CC4E" w14:textId="77777777" w:rsidR="001D0BF1" w:rsidRPr="00CF1A49" w:rsidRDefault="00577582" w:rsidP="001D0BF1">
            <w:pPr>
              <w:pStyle w:val="Heading2"/>
              <w:contextualSpacing w:val="0"/>
              <w:outlineLvl w:val="1"/>
            </w:pPr>
            <w:r>
              <w:t>Ba Journalism and mass-comm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isbj mit adt</w:t>
            </w:r>
          </w:p>
          <w:p w14:paraId="22BABE61" w14:textId="77777777" w:rsidR="007538DC" w:rsidRPr="00CF1A49" w:rsidRDefault="00577582" w:rsidP="00577582">
            <w:pPr>
              <w:contextualSpacing w:val="0"/>
            </w:pPr>
            <w:r>
              <w:t>CGPA-7.00</w:t>
            </w:r>
          </w:p>
        </w:tc>
      </w:tr>
      <w:tr w:rsidR="00F61DF9" w:rsidRPr="00CF1A49" w14:paraId="4ECD4372" w14:textId="77777777" w:rsidTr="00F61DF9">
        <w:tc>
          <w:tcPr>
            <w:tcW w:w="9355" w:type="dxa"/>
            <w:tcMar>
              <w:top w:w="216" w:type="dxa"/>
            </w:tcMar>
          </w:tcPr>
          <w:p w14:paraId="667AD9E3" w14:textId="77777777" w:rsidR="00F61DF9" w:rsidRPr="00CF1A49" w:rsidRDefault="0041241D" w:rsidP="00F61DF9">
            <w:pPr>
              <w:pStyle w:val="Heading3"/>
              <w:contextualSpacing w:val="0"/>
              <w:outlineLvl w:val="2"/>
            </w:pPr>
            <w:r>
              <w:t>June 2016- June 2018</w:t>
            </w:r>
          </w:p>
          <w:p w14:paraId="1205D3FA" w14:textId="77777777" w:rsidR="00F61DF9" w:rsidRPr="00CF1A49" w:rsidRDefault="0041241D" w:rsidP="00F61DF9">
            <w:pPr>
              <w:pStyle w:val="Heading2"/>
              <w:contextualSpacing w:val="0"/>
              <w:outlineLvl w:val="1"/>
            </w:pPr>
            <w:r>
              <w:t>11</w:t>
            </w:r>
            <w:r w:rsidRPr="0041241D">
              <w:rPr>
                <w:vertAlign w:val="superscript"/>
              </w:rPr>
              <w:t>th</w:t>
            </w:r>
            <w:r>
              <w:t>&amp;12</w:t>
            </w:r>
            <w:r w:rsidRPr="0041241D">
              <w:rPr>
                <w:vertAlign w:val="superscript"/>
              </w:rPr>
              <w:t>th</w:t>
            </w:r>
            <w:r>
              <w:t xml:space="preserve">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Millennium national school &amp; junior college</w:t>
            </w:r>
          </w:p>
          <w:p w14:paraId="04A1D0A0" w14:textId="77777777" w:rsidR="00F61DF9" w:rsidRDefault="0041241D" w:rsidP="0041241D">
            <w:r>
              <w:t>12</w:t>
            </w:r>
            <w:r w:rsidRPr="0041241D">
              <w:rPr>
                <w:vertAlign w:val="superscript"/>
              </w:rPr>
              <w:t>th</w:t>
            </w:r>
            <w:r>
              <w:t xml:space="preserve"> Score(%): 55.00%</w:t>
            </w:r>
          </w:p>
        </w:tc>
      </w:tr>
    </w:tbl>
    <w:sdt>
      <w:sdtPr>
        <w:alias w:val="Skills:"/>
        <w:tag w:val="Skills:"/>
        <w:id w:val="-1392877668"/>
        <w:placeholder>
          <w:docPart w:val="8DA595C2D87B435E8CF01636F0C64F1F"/>
        </w:placeholder>
        <w:temporary/>
        <w:showingPlcHdr/>
        <w15:appearance w15:val="hidden"/>
      </w:sdtPr>
      <w:sdtEndPr/>
      <w:sdtContent>
        <w:p w14:paraId="33A1448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C8F710A" w14:textId="77777777" w:rsidTr="00CF1A49">
        <w:tc>
          <w:tcPr>
            <w:tcW w:w="4675" w:type="dxa"/>
          </w:tcPr>
          <w:p w14:paraId="4CCEE042" w14:textId="77777777" w:rsidR="001E3120" w:rsidRPr="006E1507" w:rsidRDefault="0041241D" w:rsidP="006E1507">
            <w:pPr>
              <w:pStyle w:val="ListBullet"/>
              <w:contextualSpacing w:val="0"/>
            </w:pPr>
            <w:r>
              <w:t>Fluent in English. (Reading &amp; Writing)</w:t>
            </w:r>
          </w:p>
          <w:p w14:paraId="377E2F6D" w14:textId="77777777" w:rsidR="001F4E6D" w:rsidRPr="006E1507" w:rsidRDefault="0041241D" w:rsidP="0041241D">
            <w:pPr>
              <w:pStyle w:val="ListBullet"/>
              <w:contextualSpacing w:val="0"/>
            </w:pPr>
            <w:r>
              <w:t>Basic Knowledge about Microsoft Office.</w:t>
            </w:r>
          </w:p>
        </w:tc>
        <w:tc>
          <w:tcPr>
            <w:tcW w:w="4675" w:type="dxa"/>
            <w:tcMar>
              <w:left w:w="360" w:type="dxa"/>
            </w:tcMar>
          </w:tcPr>
          <w:p w14:paraId="7EEE2E34" w14:textId="77777777" w:rsidR="003A0632" w:rsidRPr="006E1507" w:rsidRDefault="0041241D" w:rsidP="006E1507">
            <w:pPr>
              <w:pStyle w:val="ListBullet"/>
              <w:contextualSpacing w:val="0"/>
            </w:pPr>
            <w:r>
              <w:t>Good at Creative-Writing</w:t>
            </w:r>
          </w:p>
          <w:p w14:paraId="126F7748" w14:textId="77777777" w:rsidR="001E3120" w:rsidRPr="006E1507" w:rsidRDefault="0041241D" w:rsidP="006E1507">
            <w:pPr>
              <w:pStyle w:val="ListBullet"/>
              <w:contextualSpacing w:val="0"/>
            </w:pPr>
            <w:r>
              <w:t>Good at Summarization</w:t>
            </w:r>
          </w:p>
          <w:p w14:paraId="593FB855" w14:textId="77777777" w:rsidR="001E3120" w:rsidRPr="006E1507" w:rsidRDefault="001E3120" w:rsidP="0041241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F113BBEA906A4E94B1DE467711E34FFC"/>
        </w:placeholder>
        <w:temporary/>
        <w:showingPlcHdr/>
        <w15:appearance w15:val="hidden"/>
      </w:sdtPr>
      <w:sdtEndPr/>
      <w:sdtContent>
        <w:p w14:paraId="25F07682" w14:textId="77777777" w:rsidR="00B51D1B" w:rsidRDefault="0062312F" w:rsidP="005508F0">
          <w:pPr>
            <w:pStyle w:val="Heading1"/>
          </w:pPr>
          <w:r w:rsidRPr="00CF1A49">
            <w:t>Activities</w:t>
          </w:r>
        </w:p>
      </w:sdtContent>
    </w:sdt>
    <w:p w14:paraId="14FF2608" w14:textId="77777777" w:rsidR="005508F0" w:rsidRDefault="005508F0" w:rsidP="005508F0">
      <w:pPr>
        <w:pStyle w:val="Heading1"/>
      </w:pPr>
    </w:p>
    <w:p w14:paraId="1B62BB5A" w14:textId="77777777" w:rsidR="005508F0" w:rsidRPr="005508F0" w:rsidRDefault="005508F0" w:rsidP="005508F0">
      <w:pPr>
        <w:pStyle w:val="Heading1"/>
        <w:numPr>
          <w:ilvl w:val="0"/>
          <w:numId w:val="16"/>
        </w:numPr>
      </w:pPr>
      <w:r>
        <w:rPr>
          <w:b w:val="0"/>
        </w:rPr>
        <w:t>content writing for college sports meet</w:t>
      </w:r>
    </w:p>
    <w:p w14:paraId="35BA393F" w14:textId="77777777" w:rsidR="005508F0" w:rsidRPr="005508F0" w:rsidRDefault="005508F0" w:rsidP="005508F0">
      <w:pPr>
        <w:pStyle w:val="Heading1"/>
        <w:numPr>
          <w:ilvl w:val="0"/>
          <w:numId w:val="16"/>
        </w:numPr>
      </w:pPr>
      <w:r>
        <w:rPr>
          <w:b w:val="0"/>
        </w:rPr>
        <w:t>blog for college assignment</w:t>
      </w:r>
    </w:p>
    <w:p w14:paraId="4432FFA7" w14:textId="77777777" w:rsidR="005508F0" w:rsidRPr="005508F0" w:rsidRDefault="005508F0" w:rsidP="005508F0">
      <w:pPr>
        <w:pStyle w:val="Heading1"/>
        <w:numPr>
          <w:ilvl w:val="0"/>
          <w:numId w:val="16"/>
        </w:numPr>
      </w:pPr>
      <w:r>
        <w:rPr>
          <w:b w:val="0"/>
        </w:rPr>
        <w:t>script for college assignment</w:t>
      </w:r>
    </w:p>
    <w:p w14:paraId="7386745E" w14:textId="77777777" w:rsidR="005508F0" w:rsidRDefault="005508F0" w:rsidP="005508F0">
      <w:pPr>
        <w:pStyle w:val="Heading1"/>
        <w:ind w:left="720"/>
      </w:pPr>
    </w:p>
    <w:p w14:paraId="082B3E07" w14:textId="77777777" w:rsidR="005508F0" w:rsidRDefault="005508F0" w:rsidP="005508F0">
      <w:pPr>
        <w:pStyle w:val="Heading1"/>
        <w:ind w:left="720"/>
      </w:pPr>
    </w:p>
    <w:p w14:paraId="7DF73A07" w14:textId="77777777" w:rsidR="005508F0" w:rsidRPr="005508F0" w:rsidRDefault="005508F0" w:rsidP="005508F0">
      <w:pPr>
        <w:pStyle w:val="Heading1"/>
        <w:ind w:left="720"/>
        <w:rPr>
          <w:b w:val="0"/>
        </w:rPr>
      </w:pPr>
    </w:p>
    <w:sectPr w:rsidR="005508F0" w:rsidRPr="005508F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3E016" w14:textId="77777777" w:rsidR="00577582" w:rsidRDefault="00577582" w:rsidP="0068194B">
      <w:r>
        <w:separator/>
      </w:r>
    </w:p>
    <w:p w14:paraId="514894AB" w14:textId="77777777" w:rsidR="00577582" w:rsidRDefault="00577582"/>
    <w:p w14:paraId="687C3484" w14:textId="77777777" w:rsidR="00577582" w:rsidRDefault="00577582"/>
  </w:endnote>
  <w:endnote w:type="continuationSeparator" w:id="0">
    <w:p w14:paraId="5B01B2CC" w14:textId="77777777" w:rsidR="00577582" w:rsidRDefault="00577582" w:rsidP="0068194B">
      <w:r>
        <w:continuationSeparator/>
      </w:r>
    </w:p>
    <w:p w14:paraId="6B3527EE" w14:textId="77777777" w:rsidR="00577582" w:rsidRDefault="00577582"/>
    <w:p w14:paraId="7149BDE9" w14:textId="77777777" w:rsidR="00577582" w:rsidRDefault="005775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671D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6A3E8" w14:textId="77777777" w:rsidR="00577582" w:rsidRDefault="00577582" w:rsidP="0068194B">
      <w:r>
        <w:separator/>
      </w:r>
    </w:p>
    <w:p w14:paraId="0DAAD653" w14:textId="77777777" w:rsidR="00577582" w:rsidRDefault="00577582"/>
    <w:p w14:paraId="6DECD5DD" w14:textId="77777777" w:rsidR="00577582" w:rsidRDefault="00577582"/>
  </w:footnote>
  <w:footnote w:type="continuationSeparator" w:id="0">
    <w:p w14:paraId="6255A086" w14:textId="77777777" w:rsidR="00577582" w:rsidRDefault="00577582" w:rsidP="0068194B">
      <w:r>
        <w:continuationSeparator/>
      </w:r>
    </w:p>
    <w:p w14:paraId="09FC1BC9" w14:textId="77777777" w:rsidR="00577582" w:rsidRDefault="00577582"/>
    <w:p w14:paraId="27C29F19" w14:textId="77777777" w:rsidR="00577582" w:rsidRDefault="005775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7EF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AD6D59" wp14:editId="4B48CF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CDD06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093C3A"/>
    <w:multiLevelType w:val="hybridMultilevel"/>
    <w:tmpl w:val="67C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1E1708"/>
    <w:multiLevelType w:val="hybridMultilevel"/>
    <w:tmpl w:val="AA7C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EC5C97"/>
    <w:multiLevelType w:val="hybridMultilevel"/>
    <w:tmpl w:val="BCC8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8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41D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08F0"/>
    <w:rsid w:val="00566A35"/>
    <w:rsid w:val="0056701E"/>
    <w:rsid w:val="005740D7"/>
    <w:rsid w:val="0057758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3122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080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13AD"/>
  <w15:chartTrackingRefBased/>
  <w15:docId w15:val="{D81D3C7E-3553-4669-8D34-D2689985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1385A43EB647B0B578B88668D16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7F77-7C41-442B-B77D-4EBE79025CFC}"/>
      </w:docPartPr>
      <w:docPartBody>
        <w:p w:rsidR="00000000" w:rsidRDefault="00683EB1">
          <w:pPr>
            <w:pStyle w:val="8A1385A43EB647B0B578B88668D1692A"/>
          </w:pPr>
          <w:r w:rsidRPr="00CF1A49">
            <w:t>·</w:t>
          </w:r>
        </w:p>
      </w:docPartBody>
    </w:docPart>
    <w:docPart>
      <w:docPartPr>
        <w:name w:val="AE7E161DA9024350863DAF6211BB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3D84-CF79-4290-A306-513D2F224BBF}"/>
      </w:docPartPr>
      <w:docPartBody>
        <w:p w:rsidR="00000000" w:rsidRDefault="00683EB1">
          <w:pPr>
            <w:pStyle w:val="AE7E161DA9024350863DAF6211BB5240"/>
          </w:pPr>
          <w:r w:rsidRPr="00CF1A49">
            <w:t>Education</w:t>
          </w:r>
        </w:p>
      </w:docPartBody>
    </w:docPart>
    <w:docPart>
      <w:docPartPr>
        <w:name w:val="8DA595C2D87B435E8CF01636F0C6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139F4-6B36-4499-AFCC-72EE749DF0C3}"/>
      </w:docPartPr>
      <w:docPartBody>
        <w:p w:rsidR="00000000" w:rsidRDefault="00683EB1">
          <w:pPr>
            <w:pStyle w:val="8DA595C2D87B435E8CF01636F0C64F1F"/>
          </w:pPr>
          <w:r w:rsidRPr="00CF1A49">
            <w:t>Skills</w:t>
          </w:r>
        </w:p>
      </w:docPartBody>
    </w:docPart>
    <w:docPart>
      <w:docPartPr>
        <w:name w:val="F113BBEA906A4E94B1DE467711E3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599CC-C64F-4AC0-AFBE-4A2A0D997F89}"/>
      </w:docPartPr>
      <w:docPartBody>
        <w:p w:rsidR="00000000" w:rsidRDefault="00683EB1">
          <w:pPr>
            <w:pStyle w:val="F113BBEA906A4E94B1DE467711E34FF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C64376DCF4DDC8333690FA3709C56">
    <w:name w:val="5D1C64376DCF4DDC8333690FA3709C5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0F551E90F14FE381F54B70D5E2C506">
    <w:name w:val="E50F551E90F14FE381F54B70D5E2C506"/>
  </w:style>
  <w:style w:type="paragraph" w:customStyle="1" w:styleId="E14FEEE6404E4DAF9CC905EBF0F2F047">
    <w:name w:val="E14FEEE6404E4DAF9CC905EBF0F2F047"/>
  </w:style>
  <w:style w:type="paragraph" w:customStyle="1" w:styleId="8A1385A43EB647B0B578B88668D1692A">
    <w:name w:val="8A1385A43EB647B0B578B88668D1692A"/>
  </w:style>
  <w:style w:type="paragraph" w:customStyle="1" w:styleId="4E9817D9EF1742EA9126556409732959">
    <w:name w:val="4E9817D9EF1742EA9126556409732959"/>
  </w:style>
  <w:style w:type="paragraph" w:customStyle="1" w:styleId="DE09F3F20DA04BA7AD78C740CB1D7B89">
    <w:name w:val="DE09F3F20DA04BA7AD78C740CB1D7B89"/>
  </w:style>
  <w:style w:type="paragraph" w:customStyle="1" w:styleId="F13875D9412A4BA588C43C5939A9F787">
    <w:name w:val="F13875D9412A4BA588C43C5939A9F787"/>
  </w:style>
  <w:style w:type="paragraph" w:customStyle="1" w:styleId="CF5C98DDE7CF4497B55981018BF0AD1A">
    <w:name w:val="CF5C98DDE7CF4497B55981018BF0AD1A"/>
  </w:style>
  <w:style w:type="paragraph" w:customStyle="1" w:styleId="C438696EFBDF4972833F58A59660B2FD">
    <w:name w:val="C438696EFBDF4972833F58A59660B2FD"/>
  </w:style>
  <w:style w:type="paragraph" w:customStyle="1" w:styleId="1238FF596AA4490DABEADCE3FA98732E">
    <w:name w:val="1238FF596AA4490DABEADCE3FA98732E"/>
  </w:style>
  <w:style w:type="paragraph" w:customStyle="1" w:styleId="8932484C411941668205523A5A6E8803">
    <w:name w:val="8932484C411941668205523A5A6E8803"/>
  </w:style>
  <w:style w:type="paragraph" w:customStyle="1" w:styleId="4EF1705E37594A538FAC9BBDFD87A7F1">
    <w:name w:val="4EF1705E37594A538FAC9BBDFD87A7F1"/>
  </w:style>
  <w:style w:type="paragraph" w:customStyle="1" w:styleId="65B9249678B24F739702A5369A158F7F">
    <w:name w:val="65B9249678B24F739702A5369A158F7F"/>
  </w:style>
  <w:style w:type="paragraph" w:customStyle="1" w:styleId="EDEF7E7C082C488D9947129CC370C90F">
    <w:name w:val="EDEF7E7C082C488D9947129CC370C90F"/>
  </w:style>
  <w:style w:type="paragraph" w:customStyle="1" w:styleId="3247E22F4BA44A188391B2BD860450F9">
    <w:name w:val="3247E22F4BA44A188391B2BD860450F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C9372F9A30E4C5BB58EEEC207EC06A8">
    <w:name w:val="6C9372F9A30E4C5BB58EEEC207EC06A8"/>
  </w:style>
  <w:style w:type="paragraph" w:customStyle="1" w:styleId="C9ABD3E477E24C41B061D21F58733FC2">
    <w:name w:val="C9ABD3E477E24C41B061D21F58733FC2"/>
  </w:style>
  <w:style w:type="paragraph" w:customStyle="1" w:styleId="1E4CA60C4E794515B59C34B28B0185BD">
    <w:name w:val="1E4CA60C4E794515B59C34B28B0185BD"/>
  </w:style>
  <w:style w:type="paragraph" w:customStyle="1" w:styleId="68FB5347C3FE46F692E2A390D9F528F6">
    <w:name w:val="68FB5347C3FE46F692E2A390D9F528F6"/>
  </w:style>
  <w:style w:type="paragraph" w:customStyle="1" w:styleId="55E6ED1FF4C141E894C6130E0D8C54A1">
    <w:name w:val="55E6ED1FF4C141E894C6130E0D8C54A1"/>
  </w:style>
  <w:style w:type="paragraph" w:customStyle="1" w:styleId="DFB5DE421DB241E38142AF345FB57746">
    <w:name w:val="DFB5DE421DB241E38142AF345FB57746"/>
  </w:style>
  <w:style w:type="paragraph" w:customStyle="1" w:styleId="315C1C5961E54EB08903EC688D2838D5">
    <w:name w:val="315C1C5961E54EB08903EC688D2838D5"/>
  </w:style>
  <w:style w:type="paragraph" w:customStyle="1" w:styleId="AE7E161DA9024350863DAF6211BB5240">
    <w:name w:val="AE7E161DA9024350863DAF6211BB5240"/>
  </w:style>
  <w:style w:type="paragraph" w:customStyle="1" w:styleId="6401ACA2CAEF41F1BADC2D26514DD509">
    <w:name w:val="6401ACA2CAEF41F1BADC2D26514DD509"/>
  </w:style>
  <w:style w:type="paragraph" w:customStyle="1" w:styleId="E81EB5646A8D48EBBD27EB761EB4E345">
    <w:name w:val="E81EB5646A8D48EBBD27EB761EB4E345"/>
  </w:style>
  <w:style w:type="paragraph" w:customStyle="1" w:styleId="5B90D44C62224A0880EFB0C2A72007DA">
    <w:name w:val="5B90D44C62224A0880EFB0C2A72007DA"/>
  </w:style>
  <w:style w:type="paragraph" w:customStyle="1" w:styleId="F198C572EF6F480E9A9A4626169033E6">
    <w:name w:val="F198C572EF6F480E9A9A4626169033E6"/>
  </w:style>
  <w:style w:type="paragraph" w:customStyle="1" w:styleId="7024E72D15E543C79A510EF3F5576B4B">
    <w:name w:val="7024E72D15E543C79A510EF3F5576B4B"/>
  </w:style>
  <w:style w:type="paragraph" w:customStyle="1" w:styleId="CBE6761F241F47E18BC27230FA72C3E5">
    <w:name w:val="CBE6761F241F47E18BC27230FA72C3E5"/>
  </w:style>
  <w:style w:type="paragraph" w:customStyle="1" w:styleId="B4F81B67F87148A88D63AAC95F24C1CC">
    <w:name w:val="B4F81B67F87148A88D63AAC95F24C1CC"/>
  </w:style>
  <w:style w:type="paragraph" w:customStyle="1" w:styleId="73B2DCD192C24CC398724AEA7A27C4C8">
    <w:name w:val="73B2DCD192C24CC398724AEA7A27C4C8"/>
  </w:style>
  <w:style w:type="paragraph" w:customStyle="1" w:styleId="909FE8B1D47349F09E601085822285BD">
    <w:name w:val="909FE8B1D47349F09E601085822285BD"/>
  </w:style>
  <w:style w:type="paragraph" w:customStyle="1" w:styleId="8047731B135C4A29BD9AF8BE67DCB381">
    <w:name w:val="8047731B135C4A29BD9AF8BE67DCB381"/>
  </w:style>
  <w:style w:type="paragraph" w:customStyle="1" w:styleId="8DA595C2D87B435E8CF01636F0C64F1F">
    <w:name w:val="8DA595C2D87B435E8CF01636F0C64F1F"/>
  </w:style>
  <w:style w:type="paragraph" w:customStyle="1" w:styleId="9478DDE3939E4DE4A955D9CEFDC3A1F1">
    <w:name w:val="9478DDE3939E4DE4A955D9CEFDC3A1F1"/>
  </w:style>
  <w:style w:type="paragraph" w:customStyle="1" w:styleId="5DDB31112864464095440FDA46AA0F3A">
    <w:name w:val="5DDB31112864464095440FDA46AA0F3A"/>
  </w:style>
  <w:style w:type="paragraph" w:customStyle="1" w:styleId="6F6F3A93A9B3462CA4B706EB5B49564C">
    <w:name w:val="6F6F3A93A9B3462CA4B706EB5B49564C"/>
  </w:style>
  <w:style w:type="paragraph" w:customStyle="1" w:styleId="03C1675B49D7418C8778DAAC5E2B5D24">
    <w:name w:val="03C1675B49D7418C8778DAAC5E2B5D24"/>
  </w:style>
  <w:style w:type="paragraph" w:customStyle="1" w:styleId="60F0CE5C1B1B43A79B7E9AD37FF66575">
    <w:name w:val="60F0CE5C1B1B43A79B7E9AD37FF66575"/>
  </w:style>
  <w:style w:type="paragraph" w:customStyle="1" w:styleId="F113BBEA906A4E94B1DE467711E34FFC">
    <w:name w:val="F113BBEA906A4E94B1DE467711E34FFC"/>
  </w:style>
  <w:style w:type="paragraph" w:customStyle="1" w:styleId="61744B2DE5C148499C56783705C033AB">
    <w:name w:val="61744B2DE5C148499C56783705C03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mrin bhawalkar</cp:lastModifiedBy>
  <cp:revision>2</cp:revision>
  <dcterms:created xsi:type="dcterms:W3CDTF">2020-08-31T09:26:00Z</dcterms:created>
  <dcterms:modified xsi:type="dcterms:W3CDTF">2020-08-31T09:26:00Z</dcterms:modified>
  <cp:category/>
</cp:coreProperties>
</file>