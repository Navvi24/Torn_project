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2"/>
          <w14:ligatures w14:val="none"/>
          <w14:numForm w14:val="default"/>
        </w:rPr>
        <w:alias w:val="Resume Name"/>
        <w:tag w:val="Resumen Name"/>
        <w:id w:val="-925414414"/>
        <w:placeholder>
          <w:docPart w:val="B1E321E7802F4D4A9AF0DCC93A67F0D5"/>
        </w:placeholder>
        <w:docPartList>
          <w:docPartGallery w:val="Quick Parts"/>
          <w:docPartCategory w:val=" Resume Name"/>
        </w:docPartList>
      </w:sdtPr>
      <w:sdtEndPr>
        <w:rPr>
          <w:b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374"/>
            <w:gridCol w:w="1028"/>
          </w:tblGrid>
          <w:tr w:rsidR="000418CE" w14:paraId="4386F92F" w14:textId="77777777">
            <w:trPr>
              <w:trHeight w:val="71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14:paraId="63B3AC60" w14:textId="56333EB6" w:rsidR="000418CE" w:rsidRDefault="00D47E8E" w:rsidP="00D47E8E">
                <w:pPr>
                  <w:pStyle w:val="PersonalName"/>
                  <w:jc w:val="center"/>
                </w:pPr>
                <w:r>
                  <w:rPr>
                    <w:b w:val="0"/>
                    <w:bCs/>
                  </w:rPr>
                  <w:t>Saumya daswani</w:t>
                </w:r>
              </w:p>
            </w:tc>
            <w:tc>
              <w:tcPr>
                <w:tcW w:w="0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14:paraId="7EE8C97F" w14:textId="77777777" w:rsidR="000418CE" w:rsidRDefault="00212F77">
                <w:pPr>
                  <w:pStyle w:val="NoSpacing"/>
                  <w:ind w:left="71" w:hanging="71"/>
                  <w:jc w:val="right"/>
                </w:pPr>
                <w:r>
                  <w:rPr>
                    <w:noProof/>
                    <w:lang w:eastAsia="ja-JP"/>
                  </w:rPr>
                  <mc:AlternateContent>
                    <mc:Choice Requires="wps">
                      <w:drawing>
                        <wp:inline distT="0" distB="0" distL="0" distR="0" wp14:anchorId="2F4AD753" wp14:editId="653359FA">
                          <wp:extent cx="548640" cy="640080"/>
                          <wp:effectExtent l="0" t="0" r="3810" b="7620"/>
                          <wp:docPr id="5" name="Rectangle 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48640" cy="640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w14:anchorId="24851A86" id="Rectangle 5" o:spid="_x0000_s1026" style="width:43.2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" fillcolor="#d2ce97 [1942]" strokecolor="#6b7c71 [2404]" strokeweight=".5pt">
                          <w10:anchorlock/>
                        </v:rect>
                      </w:pict>
                    </mc:Fallback>
                  </mc:AlternateContent>
                </w:r>
              </w:p>
            </w:tc>
          </w:tr>
          <w:tr w:rsidR="000418CE" w14:paraId="224E038A" w14:textId="77777777">
            <w:trPr>
              <w:trHeight w:val="20"/>
              <w:jc w:val="center"/>
            </w:trPr>
            <w:tc>
              <w:tcPr>
                <w:tcW w:w="5000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14:paraId="2C125738" w14:textId="5E10E134" w:rsidR="000418CE" w:rsidRDefault="000F4C32">
                <w:pPr>
                  <w:pStyle w:val="NoSpacing"/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  <w:sz w:val="18"/>
                      <w:szCs w:val="18"/>
                    </w:rPr>
                    <w:alias w:val="Address"/>
                    <w:id w:val="-741638233"/>
                    <w:placeholder>
                      <w:docPart w:val="4BB1574532584057AEAB8B9A6D7BF682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D47E8E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>30, Sakhar Colony, nai sadak, gwaliar - 474001</w:t>
                    </w:r>
                  </w:sdtContent>
                </w:sdt>
              </w:p>
            </w:tc>
            <w:tc>
              <w:tcPr>
                <w:tcW w:w="0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14:paraId="56A8BC56" w14:textId="77777777" w:rsidR="000418CE" w:rsidRDefault="000418CE">
                <w:pPr>
                  <w:pStyle w:val="NoSpacing"/>
                </w:pPr>
              </w:p>
            </w:tc>
          </w:tr>
          <w:tr w:rsidR="000418CE" w14:paraId="7D0BA201" w14:textId="77777777">
            <w:trPr>
              <w:trHeight w:val="8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25EA85DF" w14:textId="7AE2930D" w:rsidR="000418CE" w:rsidRDefault="000F4C32">
                <w:pPr>
                  <w:pStyle w:val="NoSpacing"/>
                  <w:jc w:val="center"/>
                  <w:rPr>
                    <w:caps/>
                    <w:color w:val="93A299" w:themeColor="accent1"/>
                    <w:sz w:val="18"/>
                    <w:szCs w:val="18"/>
                  </w:rPr>
                </w:pP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Phone"/>
                    <w:id w:val="-1808010215"/>
                    <w:placeholder>
                      <w:docPart w:val="CE3A67119E9A4328A5B2D576E11ECEED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D47E8E">
                      <w:rPr>
                        <w:color w:val="93A299" w:themeColor="accent1"/>
                        <w:sz w:val="18"/>
                        <w:szCs w:val="18"/>
                      </w:rPr>
                      <w:t>+91 6264074119</w:t>
                    </w:r>
                  </w:sdtContent>
                </w:sdt>
                <w:r w:rsidR="00212F77">
                  <w:rPr>
                    <w:color w:val="93A299" w:themeColor="accent1"/>
                    <w:sz w:val="18"/>
                    <w:szCs w:val="18"/>
                  </w:rPr>
                  <w:t xml:space="preserve">  ▪  </w:t>
                </w:r>
                <w:r w:rsidR="00212F77"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E-mail Address"/>
                    <w:id w:val="-725216357"/>
                    <w:placeholder>
                      <w:docPart w:val="DE0800097DD54706895C01FFAD5373CB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D47E8E">
                      <w:rPr>
                        <w:color w:val="93A299" w:themeColor="accent1"/>
                        <w:sz w:val="18"/>
                        <w:szCs w:val="18"/>
                      </w:rPr>
                      <w:t>daswanisaumya3647@gmail.com</w:t>
                    </w:r>
                  </w:sdtContent>
                </w:sdt>
                <w:r w:rsidR="00212F77">
                  <w:rPr>
                    <w:color w:val="93A299" w:themeColor="accent1"/>
                    <w:sz w:val="18"/>
                    <w:szCs w:val="18"/>
                  </w:rPr>
                  <w:t xml:space="preserve">   ▪  </w:t>
                </w:r>
                <w:r w:rsidR="00212F77"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311E9374" w14:textId="77777777" w:rsidR="000418CE" w:rsidRDefault="000418CE">
                <w:pPr>
                  <w:pStyle w:val="NoSpacing"/>
                </w:pPr>
              </w:p>
            </w:tc>
          </w:tr>
        </w:tbl>
        <w:p w14:paraId="4252EA89" w14:textId="77777777" w:rsidR="000418CE" w:rsidRDefault="000F4C32">
          <w:pPr>
            <w:rPr>
              <w:b/>
              <w:bCs/>
            </w:rPr>
          </w:pPr>
        </w:p>
      </w:sdtContent>
    </w:sdt>
    <w:p w14:paraId="01FC7273" w14:textId="77777777" w:rsidR="000418CE" w:rsidRDefault="00212F77">
      <w:pPr>
        <w:pStyle w:val="SectionHeading"/>
      </w:pPr>
      <w:r>
        <w:t>Objectives</w:t>
      </w:r>
    </w:p>
    <w:p w14:paraId="4CBF4FBD" w14:textId="08E3AFB4" w:rsidR="000418CE" w:rsidRDefault="00D47E8E">
      <w:r>
        <w:t>Seeking an entry level position to begin my career in a highly professional environment and build career in marketing where I can get opportunities to prove my abilities.</w:t>
      </w:r>
    </w:p>
    <w:p w14:paraId="6262D4B6" w14:textId="77777777" w:rsidR="000418CE" w:rsidRDefault="00212F77">
      <w:pPr>
        <w:pStyle w:val="SectionHeading"/>
      </w:pPr>
      <w:r>
        <w:t>Experience</w:t>
      </w:r>
    </w:p>
    <w:p w14:paraId="04872CCD" w14:textId="3622C9E4" w:rsidR="000418CE" w:rsidRDefault="00D47E8E">
      <w:pPr>
        <w:pStyle w:val="Subsection"/>
      </w:pPr>
      <w:r>
        <w:t>MUNs</w:t>
      </w:r>
    </w:p>
    <w:p w14:paraId="6FA80DEF" w14:textId="59DC19C6" w:rsidR="00D47E8E" w:rsidRDefault="00D47E8E">
      <w:pPr>
        <w:pStyle w:val="Subsection"/>
      </w:pPr>
      <w:r>
        <w:t>Part Of – Marketing (Sympulse Fest)</w:t>
      </w:r>
    </w:p>
    <w:p w14:paraId="6BD59898" w14:textId="434A5159" w:rsidR="00D47E8E" w:rsidRDefault="00D47E8E" w:rsidP="00D47E8E">
      <w:pPr>
        <w:pStyle w:val="Subsection"/>
        <w:numPr>
          <w:ilvl w:val="0"/>
          <w:numId w:val="7"/>
        </w:numPr>
        <w:rPr>
          <w:vanish/>
          <w:specVanish/>
        </w:rPr>
      </w:pPr>
      <w:r>
        <w:t>Symposia (Literary Club)</w:t>
      </w:r>
    </w:p>
    <w:p w14:paraId="25044F50" w14:textId="0DEFB1D5" w:rsidR="000418CE" w:rsidRDefault="00212F77" w:rsidP="00D47E8E">
      <w:pPr>
        <w:pStyle w:val="NoSpacing"/>
        <w:rPr>
          <w:rFonts w:asciiTheme="majorHAnsi" w:eastAsiaTheme="majorEastAsia" w:hAnsiTheme="majorHAnsi" w:cstheme="majorBidi"/>
          <w:spacing w:val="24"/>
        </w:rPr>
      </w:pPr>
      <w:r>
        <w:rPr>
          <w:rFonts w:asciiTheme="majorHAnsi" w:eastAsiaTheme="majorEastAsia" w:hAnsiTheme="majorHAnsi" w:cstheme="majorBidi"/>
          <w:spacing w:val="24"/>
        </w:rPr>
        <w:t xml:space="preserve"> </w:t>
      </w:r>
    </w:p>
    <w:p w14:paraId="3F8603D5" w14:textId="5BD93067" w:rsidR="00D47E8E" w:rsidRDefault="00D47E8E" w:rsidP="00D47E8E">
      <w:pPr>
        <w:pStyle w:val="NoSpacing"/>
        <w:rPr>
          <w:color w:val="000000" w:themeColor="text1"/>
        </w:rPr>
      </w:pPr>
    </w:p>
    <w:p w14:paraId="31638243" w14:textId="77777777" w:rsidR="000418CE" w:rsidRDefault="00212F77">
      <w:pPr>
        <w:pStyle w:val="SectionHeading"/>
      </w:pPr>
      <w:r>
        <w:t>Skills</w:t>
      </w:r>
    </w:p>
    <w:p w14:paraId="518901C8" w14:textId="13290141" w:rsidR="000418CE" w:rsidRDefault="00D47E8E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Human Resource Management</w:t>
      </w:r>
    </w:p>
    <w:p w14:paraId="2721D2D0" w14:textId="1128E4D8" w:rsidR="00D47E8E" w:rsidRDefault="00D47E8E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Leadership Qualities</w:t>
      </w:r>
    </w:p>
    <w:p w14:paraId="68DFE618" w14:textId="548216EC" w:rsidR="00D47E8E" w:rsidRDefault="00D47E8E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Team Spirit</w:t>
      </w:r>
    </w:p>
    <w:p w14:paraId="1DB647B5" w14:textId="4A639FEB" w:rsidR="00D47E8E" w:rsidRDefault="00D47E8E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Accepting Challenge</w:t>
      </w:r>
    </w:p>
    <w:p w14:paraId="6AFACBBE" w14:textId="6AA0AF53" w:rsidR="00D47E8E" w:rsidRDefault="00D47E8E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Good Communication</w:t>
      </w:r>
    </w:p>
    <w:p w14:paraId="10162D67" w14:textId="77777777" w:rsidR="000418CE" w:rsidRDefault="00212F77">
      <w:pPr>
        <w:pStyle w:val="SectionHeading"/>
      </w:pPr>
      <w:r>
        <w:t>Education</w:t>
      </w:r>
    </w:p>
    <w:p w14:paraId="3DD8706E" w14:textId="4A628135" w:rsidR="000418CE" w:rsidRDefault="00D47E8E">
      <w:pPr>
        <w:pStyle w:val="Subsection"/>
      </w:pPr>
      <w:r>
        <w:rPr>
          <w:color w:val="564B3C" w:themeColor="text2"/>
        </w:rPr>
        <w:t>Little Angels High School</w:t>
      </w:r>
    </w:p>
    <w:p w14:paraId="335E05A7" w14:textId="100AB2BF" w:rsidR="000418CE" w:rsidRDefault="00D47E8E">
      <w:pPr>
        <w:spacing w:after="0" w:line="240" w:lineRule="auto"/>
        <w:rPr>
          <w:color w:val="564B3C" w:themeColor="text2"/>
        </w:rPr>
      </w:pPr>
      <w:r>
        <w:rPr>
          <w:color w:val="564B3C" w:themeColor="text2"/>
        </w:rPr>
        <w:t>May 2019</w:t>
      </w:r>
      <w:r w:rsidR="00212F77">
        <w:rPr>
          <w:color w:val="564B3C" w:themeColor="text2"/>
          <w:spacing w:val="24"/>
        </w:rPr>
        <w:t xml:space="preserve"> </w:t>
      </w:r>
      <w:r w:rsidR="00212F77">
        <w:rPr>
          <w:rFonts w:asciiTheme="majorHAnsi" w:eastAsiaTheme="majorEastAsia" w:hAnsiTheme="majorHAnsi" w:cstheme="majorBidi"/>
          <w:color w:val="93A299" w:themeColor="accent1"/>
          <w:spacing w:val="24"/>
        </w:rPr>
        <w:t xml:space="preserve">▪ </w:t>
      </w:r>
      <w:r>
        <w:rPr>
          <w:rFonts w:asciiTheme="majorHAnsi" w:eastAsiaTheme="majorEastAsia" w:hAnsiTheme="majorHAnsi" w:cstheme="majorBidi"/>
          <w:color w:val="93A299" w:themeColor="accent1"/>
        </w:rPr>
        <w:t>AISSCE</w:t>
      </w:r>
    </w:p>
    <w:p w14:paraId="390B9B67" w14:textId="06216C10" w:rsidR="000418CE" w:rsidRDefault="00D47E8E">
      <w:pPr>
        <w:numPr>
          <w:ilvl w:val="0"/>
          <w:numId w:val="6"/>
        </w:numPr>
        <w:spacing w:line="264" w:lineRule="auto"/>
        <w:contextualSpacing/>
        <w:rPr>
          <w:color w:val="000000" w:themeColor="text1" w:themeShade="BF"/>
        </w:rPr>
      </w:pPr>
      <w:r>
        <w:rPr>
          <w:color w:val="000000" w:themeColor="text1" w:themeShade="BF"/>
        </w:rPr>
        <w:t>Merits in International Competitions</w:t>
      </w:r>
    </w:p>
    <w:p w14:paraId="2F696C29" w14:textId="4B3B65EC" w:rsidR="00D47E8E" w:rsidRDefault="00D47E8E">
      <w:pPr>
        <w:numPr>
          <w:ilvl w:val="0"/>
          <w:numId w:val="6"/>
        </w:numPr>
        <w:spacing w:line="264" w:lineRule="auto"/>
        <w:contextualSpacing/>
        <w:rPr>
          <w:color w:val="000000" w:themeColor="text1" w:themeShade="BF"/>
        </w:rPr>
      </w:pPr>
      <w:r>
        <w:rPr>
          <w:color w:val="000000" w:themeColor="text1" w:themeShade="BF"/>
        </w:rPr>
        <w:t>Merits in MUNs (Best Delegate, High Commendation)</w:t>
      </w:r>
    </w:p>
    <w:p w14:paraId="40C1ECD8" w14:textId="6E09EDAB" w:rsidR="00D47E8E" w:rsidRDefault="00D47E8E">
      <w:pPr>
        <w:numPr>
          <w:ilvl w:val="0"/>
          <w:numId w:val="6"/>
        </w:numPr>
        <w:spacing w:line="264" w:lineRule="auto"/>
        <w:contextualSpacing/>
        <w:rPr>
          <w:color w:val="000000" w:themeColor="text1" w:themeShade="BF"/>
        </w:rPr>
      </w:pPr>
      <w:r>
        <w:rPr>
          <w:color w:val="000000" w:themeColor="text1" w:themeShade="BF"/>
        </w:rPr>
        <w:t>Commerce Fest (Overall Champion)</w:t>
      </w:r>
    </w:p>
    <w:p w14:paraId="0D55A00E" w14:textId="77777777" w:rsidR="000418CE" w:rsidRDefault="00212F77">
      <w:pPr>
        <w:pStyle w:val="SectionHeading"/>
      </w:pPr>
      <w:r>
        <w:t>References</w:t>
      </w:r>
    </w:p>
    <w:p w14:paraId="28E9E033" w14:textId="77777777" w:rsidR="000418CE" w:rsidRDefault="000F4C32">
      <w:pPr>
        <w:tabs>
          <w:tab w:val="left" w:pos="2670"/>
        </w:tabs>
        <w:spacing w:after="0" w:line="240" w:lineRule="auto"/>
        <w:rPr>
          <w:color w:val="000000" w:themeColor="text1"/>
        </w:rPr>
      </w:pPr>
      <w:sdt>
        <w:sdtPr>
          <w:rPr>
            <w:color w:val="000000" w:themeColor="text1"/>
          </w:rPr>
          <w:id w:val="1129900913"/>
          <w:placeholder>
            <w:docPart w:val="85D7D288CBBA4600BFC5E5ABA83FDB96"/>
          </w:placeholder>
          <w:temporary/>
          <w:showingPlcHdr/>
          <w:text/>
        </w:sdtPr>
        <w:sdtEndPr/>
        <w:sdtContent>
          <w:r w:rsidR="00212F77">
            <w:rPr>
              <w:color w:val="000000" w:themeColor="text1"/>
            </w:rPr>
            <w:t>[Type your references]</w:t>
          </w:r>
        </w:sdtContent>
      </w:sdt>
    </w:p>
    <w:sectPr w:rsidR="000418CE">
      <w:footerReference w:type="default" r:id="rId10"/>
      <w:headerReference w:type="first" r:id="rId11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78FE0" w14:textId="77777777" w:rsidR="00212F77" w:rsidRDefault="00212F77">
      <w:pPr>
        <w:spacing w:after="0" w:line="240" w:lineRule="auto"/>
      </w:pPr>
      <w:r>
        <w:separator/>
      </w:r>
    </w:p>
  </w:endnote>
  <w:endnote w:type="continuationSeparator" w:id="0">
    <w:p w14:paraId="6AF6FDCF" w14:textId="77777777" w:rsidR="00212F77" w:rsidRDefault="00212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EDB9D" w14:textId="77777777" w:rsidR="000418CE" w:rsidRDefault="00212F77">
    <w:pPr>
      <w:pStyle w:val="Footer"/>
    </w:pP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CCE0CF0" wp14:editId="17D342F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A173ACC" w14:textId="77777777" w:rsidR="000418CE" w:rsidRDefault="000418C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4CCE0CF0"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14:paraId="5A173ACC" w14:textId="77777777" w:rsidR="000418CE" w:rsidRDefault="000418C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EBD7153" wp14:editId="64B1445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53AD5B1" w14:textId="77777777" w:rsidR="000418CE" w:rsidRDefault="000418C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1EBD7153" id="Bkgd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B57XL09AgAA3gQAAA4A&#10;AAAAAAAAAAAAAAAALgIAAGRycy9lMm9Eb2MueG1sUEsBAi0AFAAGAAgAAAAhAMFrpMvgAAAABwEA&#10;AA8AAAAAAAAAAAAAAAAAlwQAAGRycy9kb3ducmV2LnhtbFBLBQYAAAAABAAEAPMAAACkBQAAAAA=&#10;" stroked="f" strokeweight="2pt">
              <v:fill opacity="54484f"/>
              <v:textbox inset="2.53903mm,1.2695mm,2.53903mm,1.2695mm">
                <w:txbxContent>
                  <w:p w14:paraId="153AD5B1" w14:textId="77777777" w:rsidR="000418CE" w:rsidRDefault="000418C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F976025" wp14:editId="6D50618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21E8146" w14:textId="77777777" w:rsidR="000418CE" w:rsidRDefault="000418C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7F976025" id="Bkgd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    <v:stroke linestyle="thinThin"/>
              <v:textbox inset="2.53903mm,1.2695mm,2.53903mm,1.2695mm">
                <w:txbxContent>
                  <w:p w14:paraId="521E8146" w14:textId="77777777" w:rsidR="000418CE" w:rsidRDefault="000418C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FBA5C13" wp14:editId="6B6B0B4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686D9EE" w14:textId="77777777" w:rsidR="000418CE" w:rsidRDefault="000F4C32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660617785"/>
                              <w:placeholder>
                                <w:docPart w:val="B6496FC1A4BF4E3F8408BFE1B3C9163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7E8E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91994</w:t>
                              </w:r>
                            </w:sdtContent>
                          </w:sdt>
                          <w:r w:rsidR="00212F77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212F77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212F77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212F77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12F77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2F77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212F77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BA5C13" id="Date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" filled="f" stroked="f" strokeweight="2pt">
              <v:textbox inset="0,0,0,0">
                <w:txbxContent>
                  <w:p w14:paraId="2686D9EE" w14:textId="77777777" w:rsidR="000418CE" w:rsidRDefault="00212F77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660617785"/>
                        <w:placeholder>
                          <w:docPart w:val="B6496FC1A4BF4E3F8408BFE1B3C9163B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>
                        <w:rPr>
                          <w:color w:val="A6A6A6" w:themeColor="background1" w:themeShade="A6"/>
                        </w:rPr>
                      </w:sdtEndPr>
                      <w:sdtContent>
                        <w:r w:rsidR="00D47E8E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91994</w:t>
                        </w:r>
                      </w:sdtContent>
                    </w:sdt>
                    <w:r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DAE3E" w14:textId="77777777" w:rsidR="00212F77" w:rsidRDefault="00212F77">
      <w:pPr>
        <w:spacing w:after="0" w:line="240" w:lineRule="auto"/>
      </w:pPr>
      <w:r>
        <w:separator/>
      </w:r>
    </w:p>
  </w:footnote>
  <w:footnote w:type="continuationSeparator" w:id="0">
    <w:p w14:paraId="65E0ECAC" w14:textId="77777777" w:rsidR="00212F77" w:rsidRDefault="00212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DE52D" w14:textId="07E660D7" w:rsidR="000418CE" w:rsidRDefault="00D47E8E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BFB9FA3" wp14:editId="4B828E1E">
              <wp:simplePos x="0" y="0"/>
              <wp:positionH relativeFrom="margin">
                <wp:posOffset>-156845</wp:posOffset>
              </wp:positionH>
              <wp:positionV relativeFrom="margin">
                <wp:posOffset>-34925</wp:posOffset>
              </wp:positionV>
              <wp:extent cx="6727190" cy="8756015"/>
              <wp:effectExtent l="0" t="0" r="0" b="6985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68CC75F4" id="Rectangle 21" o:spid="_x0000_s1026" style="position:absolute;margin-left:-12.35pt;margin-top:-2.75pt;width:529.7pt;height:689.45pt;z-index:-251655168;visibility:visible;mso-wrap-style:square;mso-width-percent:1051;mso-height-percent:1008;mso-wrap-distance-left:9pt;mso-wrap-distance-top:0;mso-wrap-distance-right:9pt;mso-wrap-distance-bottom:0;mso-position-horizontal:absolute;mso-position-horizontal-relative:margin;mso-position-vertical:absolute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  <w:r w:rsidR="00212F77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49BD253" wp14:editId="68E06AA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018ADE28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 w:rsidR="00212F77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4679056" wp14:editId="2C1DCBC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02CA054B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848159E"/>
    <w:multiLevelType w:val="hybridMultilevel"/>
    <w:tmpl w:val="C12C2DD6"/>
    <w:lvl w:ilvl="0" w:tplc="4B9E6CE4">
      <w:numFmt w:val="bullet"/>
      <w:lvlText w:val="-"/>
      <w:lvlJc w:val="left"/>
      <w:pPr>
        <w:ind w:left="1120" w:hanging="360"/>
      </w:pPr>
      <w:rPr>
        <w:rFonts w:ascii="Century Gothic" w:eastAsiaTheme="majorEastAsia" w:hAnsi="Century Gothic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8E"/>
    <w:rsid w:val="000418CE"/>
    <w:rsid w:val="000F4C32"/>
    <w:rsid w:val="00212F77"/>
    <w:rsid w:val="00D4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005C6D"/>
  <w15:docId w15:val="{6FFC2C95-1C7C-4046-B761-4437E102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glossaryDocument" Target="glossary/document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header" Target="header1.xml" /><Relationship Id="rId5" Type="http://schemas.openxmlformats.org/officeDocument/2006/relationships/styles" Target="styles.xml" /><Relationship Id="rId10" Type="http://schemas.openxmlformats.org/officeDocument/2006/relationships/footer" Target="footer1.xml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theme" Target="theme/theme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WindowsApps\Microsoft.Office.Desktop.Word_16051.12130.20344.0_x86__8wekyb3d8bbwe\Templates\1033\ApothecaryResume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1E321E7802F4D4A9AF0DCC93A67F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34FCA-BB00-4BC6-AB27-AA6C0DE8EB32}"/>
      </w:docPartPr>
      <w:docPartBody>
        <w:p w:rsidR="00B8166B" w:rsidRDefault="00682CB4">
          <w:pPr>
            <w:pStyle w:val="B1E321E7802F4D4A9AF0DCC93A67F0D5"/>
          </w:pPr>
          <w:r>
            <w:t>Choose a building block.</w:t>
          </w:r>
        </w:p>
      </w:docPartBody>
    </w:docPart>
    <w:docPart>
      <w:docPartPr>
        <w:name w:val="4BB1574532584057AEAB8B9A6D7BF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B7FBB-6676-4249-8CDD-05722CD005E4}"/>
      </w:docPartPr>
      <w:docPartBody>
        <w:p w:rsidR="00B8166B" w:rsidRDefault="00682CB4">
          <w:pPr>
            <w:pStyle w:val="4BB1574532584057AEAB8B9A6D7BF682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CE3A67119E9A4328A5B2D576E11EC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72653-EB91-494A-A9F7-A9E3100BEDC5}"/>
      </w:docPartPr>
      <w:docPartBody>
        <w:p w:rsidR="00B8166B" w:rsidRDefault="00682CB4">
          <w:pPr>
            <w:pStyle w:val="CE3A67119E9A4328A5B2D576E11ECEED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DE0800097DD54706895C01FFAD537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126DC-D192-45AD-B15D-391D9B7D7151}"/>
      </w:docPartPr>
      <w:docPartBody>
        <w:p w:rsidR="00B8166B" w:rsidRDefault="00682CB4">
          <w:pPr>
            <w:pStyle w:val="DE0800097DD54706895C01FFAD5373CB"/>
          </w:pPr>
          <w:r>
            <w:rPr>
              <w:color w:val="44546A" w:themeColor="text2"/>
            </w:rPr>
            <w:t>[Type your e-mail]</w:t>
          </w:r>
        </w:p>
      </w:docPartBody>
    </w:docPart>
    <w:docPart>
      <w:docPartPr>
        <w:name w:val="85D7D288CBBA4600BFC5E5ABA83FD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70378-2278-45F5-B09B-3BBB9CFBC534}"/>
      </w:docPartPr>
      <w:docPartBody>
        <w:p w:rsidR="00B8166B" w:rsidRDefault="00682CB4">
          <w:pPr>
            <w:pStyle w:val="85D7D288CBBA4600BFC5E5ABA83FDB96"/>
          </w:pPr>
          <w:r>
            <w:rPr>
              <w:color w:val="000000" w:themeColor="text1"/>
            </w:rPr>
            <w:t>[Type your references]</w:t>
          </w:r>
        </w:p>
      </w:docPartBody>
    </w:docPart>
    <w:docPart>
      <w:docPartPr>
        <w:name w:val="B6496FC1A4BF4E3F8408BFE1B3C91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685D2-057F-4D43-B86F-935DF6791206}"/>
      </w:docPartPr>
      <w:docPartBody>
        <w:p w:rsidR="00B8166B" w:rsidRDefault="00682CB4">
          <w:pPr>
            <w:pStyle w:val="B6496FC1A4BF4E3F8408BFE1B3C9163B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B4"/>
    <w:rsid w:val="00682CB4"/>
    <w:rsid w:val="00B8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E321E7802F4D4A9AF0DCC93A67F0D5">
    <w:name w:val="B1E321E7802F4D4A9AF0DCC93A67F0D5"/>
  </w:style>
  <w:style w:type="paragraph" w:customStyle="1" w:styleId="4892155EB9C94BC5B52F17E040A68E74">
    <w:name w:val="4892155EB9C94BC5B52F17E040A68E74"/>
  </w:style>
  <w:style w:type="paragraph" w:customStyle="1" w:styleId="4BB1574532584057AEAB8B9A6D7BF682">
    <w:name w:val="4BB1574532584057AEAB8B9A6D7BF682"/>
  </w:style>
  <w:style w:type="paragraph" w:customStyle="1" w:styleId="CE3A67119E9A4328A5B2D576E11ECEED">
    <w:name w:val="CE3A67119E9A4328A5B2D576E11ECEED"/>
  </w:style>
  <w:style w:type="paragraph" w:customStyle="1" w:styleId="DE0800097DD54706895C01FFAD5373CB">
    <w:name w:val="DE0800097DD54706895C01FFAD5373CB"/>
  </w:style>
  <w:style w:type="paragraph" w:customStyle="1" w:styleId="F9680FE7844746EEA82ACCE6075FF409">
    <w:name w:val="F9680FE7844746EEA82ACCE6075FF409"/>
  </w:style>
  <w:style w:type="paragraph" w:customStyle="1" w:styleId="9304E9779F9747A480A87112D6F4524E">
    <w:name w:val="9304E9779F9747A480A87112D6F4524E"/>
  </w:style>
  <w:style w:type="paragraph" w:customStyle="1" w:styleId="458D4506E7324332A960365BA3C312BE">
    <w:name w:val="458D4506E7324332A960365BA3C312BE"/>
  </w:style>
  <w:style w:type="paragraph" w:customStyle="1" w:styleId="B3E0FE198C2246BE851FEA287D4D0905">
    <w:name w:val="B3E0FE198C2246BE851FEA287D4D0905"/>
  </w:style>
  <w:style w:type="paragraph" w:customStyle="1" w:styleId="9B7ACA1D89BB4D4791DEE5BF1FA6A170">
    <w:name w:val="9B7ACA1D89BB4D4791DEE5BF1FA6A170"/>
  </w:style>
  <w:style w:type="paragraph" w:customStyle="1" w:styleId="B937F8611E514E069B62362F4F5A7F18">
    <w:name w:val="B937F8611E514E069B62362F4F5A7F18"/>
  </w:style>
  <w:style w:type="paragraph" w:customStyle="1" w:styleId="A2290B24CE26472B9680F81D1A5FC51A">
    <w:name w:val="A2290B24CE26472B9680F81D1A5FC51A"/>
  </w:style>
  <w:style w:type="paragraph" w:customStyle="1" w:styleId="489FACC9BD124D2091B3E6E12F2A42B1">
    <w:name w:val="489FACC9BD124D2091B3E6E12F2A42B1"/>
  </w:style>
  <w:style w:type="paragraph" w:customStyle="1" w:styleId="21F38478749649639AD274704BB4B20E">
    <w:name w:val="21F38478749649639AD274704BB4B20E"/>
  </w:style>
  <w:style w:type="paragraph" w:customStyle="1" w:styleId="9F05473FC2A84557869362586D018003">
    <w:name w:val="9F05473FC2A84557869362586D018003"/>
  </w:style>
  <w:style w:type="paragraph" w:customStyle="1" w:styleId="5C743BAE3CBE46879CCDADD274FBF015">
    <w:name w:val="5C743BAE3CBE46879CCDADD274FBF015"/>
  </w:style>
  <w:style w:type="paragraph" w:customStyle="1" w:styleId="EF21D4423CE8495A809D0DA06DD7DDC9">
    <w:name w:val="EF21D4423CE8495A809D0DA06DD7DDC9"/>
  </w:style>
  <w:style w:type="paragraph" w:customStyle="1" w:styleId="43516D606DB04BC0950E121DBB2311F9">
    <w:name w:val="43516D606DB04BC0950E121DBB2311F9"/>
  </w:style>
  <w:style w:type="paragraph" w:customStyle="1" w:styleId="85D7D288CBBA4600BFC5E5ABA83FDB96">
    <w:name w:val="85D7D288CBBA4600BFC5E5ABA83FDB96"/>
  </w:style>
  <w:style w:type="paragraph" w:customStyle="1" w:styleId="B6496FC1A4BF4E3F8408BFE1B3C9163B">
    <w:name w:val="B6496FC1A4BF4E3F8408BFE1B3C916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 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overPageProperties xmlns="http://schemas.microsoft.com/office/2006/coverPageProps">
  <PublishDate/>
  <Abstract/>
  <CompanyAddress>30, Sakhar Colony, nai sadak, gwaliar - 474001</CompanyAddress>
  <CompanyPhone>+91 6264074119</CompanyPhone>
  <CompanyFax/>
  <CompanyEmail>daswanisaumya3647@gmail.com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8DA083BF-D871-E840-BCF7-EC22F647F84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ApothecaryResume.dotx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91994</dc:creator>
  <cp:lastModifiedBy>stuti puri</cp:lastModifiedBy>
  <cp:revision>2</cp:revision>
  <dcterms:created xsi:type="dcterms:W3CDTF">2019-12-04T16:28:00Z</dcterms:created>
  <dcterms:modified xsi:type="dcterms:W3CDTF">2019-12-04T16:28:00Z</dcterms:modified>
</cp:coreProperties>
</file>