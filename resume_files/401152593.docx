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14:paraId="6142D037" w14:textId="77777777" w:rsidTr="2203CA65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14:paraId="50E1A75E" w14:textId="77777777" w:rsidTr="2203CA65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374DE6F6" w14:textId="00AF5408" w:rsidR="004A7542" w:rsidRPr="002D589D" w:rsidRDefault="00ED0EAC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E3CD736A3348433BBB811F3D499B55AB"/>
                      </w:placeholder>
                      <w:temporary/>
                      <w:showingPlcHdr/>
                    </w:sdtPr>
                    <w:sdtEndPr/>
                    <w:sdtContent>
                      <w:r w:rsidR="2203CA65">
                        <w:t>Skills</w:t>
                      </w:r>
                    </w:sdtContent>
                  </w:sdt>
                </w:p>
                <w:p w14:paraId="0A2C8B08" w14:textId="117F531E" w:rsidR="00B96E8A" w:rsidRPr="00B96E8A" w:rsidRDefault="2203CA65" w:rsidP="2203CA65">
                  <w:r w:rsidRPr="2203CA65">
                    <w:rPr>
                      <w:b/>
                      <w:bCs/>
                    </w:rPr>
                    <w:t xml:space="preserve">Technical: </w:t>
                  </w:r>
                  <w:r w:rsidR="00CC0CC3">
                    <w:t>C, C++, Java</w:t>
                  </w:r>
                  <w:proofErr w:type="gramStart"/>
                  <w:r w:rsidR="00CC0CC3">
                    <w:t xml:space="preserve">,  </w:t>
                  </w:r>
                  <w:proofErr w:type="spellStart"/>
                  <w:r w:rsidR="00CC0CC3">
                    <w:t>GitHub</w:t>
                  </w:r>
                  <w:proofErr w:type="spellEnd"/>
                  <w:proofErr w:type="gramEnd"/>
                  <w:r w:rsidR="00CC0CC3">
                    <w:t>, Python, HTML.</w:t>
                  </w:r>
                  <w:r>
                    <w:t xml:space="preserve"> </w:t>
                  </w:r>
                </w:p>
                <w:p w14:paraId="679EC468" w14:textId="3F46F260" w:rsidR="00B96E8A" w:rsidRPr="00B96E8A" w:rsidRDefault="2203CA65" w:rsidP="2203CA65">
                  <w:r w:rsidRPr="2203CA65">
                    <w:rPr>
                      <w:b/>
                      <w:bCs/>
                    </w:rPr>
                    <w:t>Soft Skills:</w:t>
                  </w:r>
                  <w:r>
                    <w:t xml:space="preserve"> Communication Skills, People Management skills, Analytical and Reasoning ability</w:t>
                  </w:r>
                </w:p>
              </w:tc>
            </w:tr>
            <w:tr w:rsidR="004A7542" w:rsidRPr="00A85B6F" w14:paraId="39A66C95" w14:textId="77777777" w:rsidTr="00C07321">
              <w:trPr>
                <w:trHeight w:val="514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19BAAE6B" w14:textId="77777777" w:rsidR="004A7542" w:rsidRDefault="00ED0EAC" w:rsidP="2203CA65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56446000A8D4D7C8676FE7578606EAB"/>
                      </w:placeholder>
                      <w:temporary/>
                      <w:showingPlcHdr/>
                    </w:sdtPr>
                    <w:sdtEndPr/>
                    <w:sdtContent>
                      <w:r w:rsidR="2203CA65" w:rsidRPr="2203CA65">
                        <w:rPr>
                          <w:sz w:val="24"/>
                          <w:szCs w:val="24"/>
                        </w:rPr>
                        <w:t>Education</w:t>
                      </w:r>
                    </w:sdtContent>
                  </w:sdt>
                </w:p>
                <w:p w14:paraId="577843DB" w14:textId="77777777" w:rsidR="00C07321" w:rsidRDefault="00C07321" w:rsidP="00C07321"/>
                <w:p w14:paraId="4D65CE6A" w14:textId="77777777" w:rsidR="00C07321" w:rsidRPr="00C07321" w:rsidRDefault="00C07321" w:rsidP="00C07321"/>
                <w:p w14:paraId="29C20AB3" w14:textId="606F2ABC" w:rsidR="004A7542" w:rsidRDefault="00C07321" w:rsidP="2203CA65">
                  <w:pPr>
                    <w:pStyle w:val="Heading2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B. E</w:t>
                  </w:r>
                  <w:r w:rsidR="2203CA65" w:rsidRPr="2203CA65">
                    <w:rPr>
                      <w:sz w:val="20"/>
                      <w:szCs w:val="20"/>
                    </w:rPr>
                    <w:t xml:space="preserve"> |</w:t>
                  </w:r>
                  <w:r>
                    <w:rPr>
                      <w:sz w:val="20"/>
                      <w:szCs w:val="20"/>
                    </w:rPr>
                    <w:t>J.S.P.M NARHE TECHNICAL CAMPUS, PUNE | 2022</w:t>
                  </w:r>
                </w:p>
                <w:p w14:paraId="79FE6347" w14:textId="74EA199F" w:rsidR="006A38EC" w:rsidRDefault="00CC0CC3" w:rsidP="2203CA6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Will Earn</w:t>
                  </w:r>
                  <w:r w:rsidR="2203CA65" w:rsidRPr="2203CA65">
                    <w:rPr>
                      <w:sz w:val="20"/>
                      <w:szCs w:val="20"/>
                    </w:rPr>
                    <w:t xml:space="preserve"> my Bachelor degree </w:t>
                  </w:r>
                  <w:r>
                    <w:rPr>
                      <w:sz w:val="20"/>
                      <w:szCs w:val="20"/>
                    </w:rPr>
                    <w:t>in Computer Engineering</w:t>
                  </w:r>
                </w:p>
                <w:p w14:paraId="315AD8EF" w14:textId="77777777" w:rsidR="00231686" w:rsidRDefault="00231686" w:rsidP="2203CA65">
                  <w:pPr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  <w:p w14:paraId="2F339DFE" w14:textId="4B816165" w:rsidR="004A7542" w:rsidRPr="00A85B6F" w:rsidRDefault="2203CA65" w:rsidP="2203CA65">
                  <w:pPr>
                    <w:pStyle w:val="Heading2"/>
                    <w:rPr>
                      <w:sz w:val="18"/>
                      <w:szCs w:val="18"/>
                    </w:rPr>
                  </w:pPr>
                  <w:r w:rsidRPr="2203CA65">
                    <w:rPr>
                      <w:sz w:val="20"/>
                      <w:szCs w:val="20"/>
                    </w:rPr>
                    <w:t xml:space="preserve">HSC | </w:t>
                  </w:r>
                  <w:r w:rsidR="00C07321">
                    <w:rPr>
                      <w:sz w:val="20"/>
                      <w:szCs w:val="20"/>
                    </w:rPr>
                    <w:t>MIT JR.COLLEGE, PUNE</w:t>
                  </w:r>
                  <w:r w:rsidR="00CC0CC3">
                    <w:rPr>
                      <w:sz w:val="20"/>
                      <w:szCs w:val="20"/>
                    </w:rPr>
                    <w:t xml:space="preserve"> | 2018</w:t>
                  </w:r>
                </w:p>
                <w:p w14:paraId="6A40F535" w14:textId="44B79030" w:rsidR="004A7542" w:rsidRDefault="00CC0CC3" w:rsidP="2203CA65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Passed my Higher Secondary (Comp-Science</w:t>
                  </w:r>
                  <w:r w:rsidR="2203CA65" w:rsidRPr="2203CA65">
                    <w:rPr>
                      <w:sz w:val="20"/>
                      <w:szCs w:val="20"/>
                    </w:rPr>
                    <w:t>)</w:t>
                  </w:r>
                </w:p>
                <w:p w14:paraId="60A0680D" w14:textId="18D28D24" w:rsidR="00B96E8A" w:rsidRDefault="00B96E8A" w:rsidP="2203CA65">
                  <w:pPr>
                    <w:rPr>
                      <w:sz w:val="18"/>
                      <w:szCs w:val="18"/>
                    </w:rPr>
                  </w:pPr>
                </w:p>
                <w:p w14:paraId="24B09577" w14:textId="1A7ACF3F" w:rsidR="00535AB2" w:rsidRPr="005D4E2A" w:rsidRDefault="00CC0CC3" w:rsidP="2203CA6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ICSE</w:t>
                  </w:r>
                  <w:r w:rsidR="2203CA65" w:rsidRPr="2203CA65">
                    <w:rPr>
                      <w:b/>
                      <w:bCs/>
                      <w:sz w:val="20"/>
                      <w:szCs w:val="20"/>
                    </w:rPr>
                    <w:t xml:space="preserve">| </w:t>
                  </w:r>
                  <w:r>
                    <w:rPr>
                      <w:b/>
                      <w:sz w:val="20"/>
                      <w:szCs w:val="20"/>
                    </w:rPr>
                    <w:t>THE BISHOP’S SCHOOL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,PUNE | 2016</w:t>
                  </w:r>
                </w:p>
                <w:p w14:paraId="243CD788" w14:textId="4A33C5A5" w:rsidR="00535AB2" w:rsidRDefault="2203CA65" w:rsidP="2203CA65">
                  <w:pPr>
                    <w:rPr>
                      <w:sz w:val="18"/>
                      <w:szCs w:val="18"/>
                    </w:rPr>
                  </w:pPr>
                  <w:r w:rsidRPr="2203CA65">
                    <w:rPr>
                      <w:sz w:val="20"/>
                      <w:szCs w:val="20"/>
                    </w:rPr>
                    <w:t>Passed my Matriculation School</w:t>
                  </w:r>
                </w:p>
                <w:p w14:paraId="590BED96" w14:textId="61993D7C" w:rsidR="004B2E3E" w:rsidRPr="00A85B6F" w:rsidRDefault="004B2E3E" w:rsidP="2203CA6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1DBBDED" w14:textId="77777777" w:rsidR="004A7542" w:rsidRDefault="00FB1470" w:rsidP="0034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ME</w:t>
            </w:r>
          </w:p>
          <w:p w14:paraId="40A068D8" w14:textId="71D271C1" w:rsidR="00FB1470" w:rsidRPr="00A00CDF" w:rsidRDefault="00FB1470" w:rsidP="00A00CDF">
            <w:pPr>
              <w:rPr>
                <w:b/>
                <w:bCs/>
              </w:rPr>
            </w:pPr>
            <w:r w:rsidRPr="00FB1470">
              <w:rPr>
                <w:b/>
                <w:bCs/>
              </w:rPr>
              <w:t>Friends call me as a creative and logical analyzer who can be trusted to come up with new ideas and solution</w:t>
            </w:r>
            <w:r w:rsidR="00A00CDF">
              <w:rPr>
                <w:b/>
                <w:bCs/>
              </w:rPr>
              <w:t xml:space="preserve"> and I’m also good at teaching and training my fellow classmates</w:t>
            </w:r>
            <w:r w:rsidRPr="00FB1470">
              <w:rPr>
                <w:b/>
                <w:bCs/>
              </w:rPr>
              <w:t>.</w:t>
            </w:r>
            <w:r w:rsidR="00A00CDF">
              <w:rPr>
                <w:b/>
                <w:bCs/>
              </w:rPr>
              <w:t xml:space="preserve"> </w:t>
            </w:r>
            <w:r w:rsidRPr="00FB1470">
              <w:rPr>
                <w:b/>
                <w:bCs/>
              </w:rPr>
              <w:t>I love programming and</w:t>
            </w:r>
            <w:r w:rsidR="00173FFF">
              <w:rPr>
                <w:b/>
                <w:bCs/>
              </w:rPr>
              <w:t xml:space="preserve"> a quick learner who is</w:t>
            </w:r>
            <w:r w:rsidRPr="00FB1470">
              <w:rPr>
                <w:b/>
                <w:bCs/>
              </w:rPr>
              <w:t xml:space="preserve"> always eager to learn new things.</w:t>
            </w: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434" w:type="dxa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34"/>
            </w:tblGrid>
            <w:tr w:rsidR="004A7542" w:rsidRPr="00A85B6F" w14:paraId="0580FBB6" w14:textId="77777777" w:rsidTr="2203CA65">
              <w:trPr>
                <w:trHeight w:hRule="exact" w:val="369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64E302B4" w14:textId="77777777" w:rsidR="004A7542" w:rsidRPr="00A85B6F" w:rsidRDefault="00ED0EAC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C2D8764ABCA431FAFEBB3985DADB117"/>
                      </w:placeholder>
                      <w:temporary/>
                      <w:showingPlcHdr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14:paraId="32085A67" w14:textId="3620760F" w:rsidR="00E10171" w:rsidRPr="00E10171" w:rsidRDefault="00A154E7" w:rsidP="22654513">
                  <w:pPr>
                    <w:pStyle w:val="Heading2"/>
                    <w:jc w:val="both"/>
                    <w:rPr>
                      <w:lang w:val="en-IN"/>
                    </w:rPr>
                  </w:pPr>
                  <w:r w:rsidRPr="00A154E7">
                    <w:rPr>
                      <w:lang w:val="en-IN"/>
                    </w:rPr>
                    <w:t xml:space="preserve">To obtain a position that </w:t>
                  </w:r>
                  <w:r w:rsidR="00A00CDF">
                    <w:rPr>
                      <w:lang w:val="en-IN"/>
                    </w:rPr>
                    <w:t>will enable me to use my</w:t>
                  </w:r>
                  <w:r>
                    <w:rPr>
                      <w:lang w:val="en-IN"/>
                    </w:rPr>
                    <w:t xml:space="preserve"> logical</w:t>
                  </w:r>
                  <w:r w:rsidR="22654513" w:rsidRPr="22654513">
                    <w:rPr>
                      <w:lang w:val="en-IN"/>
                    </w:rPr>
                    <w:t>,</w:t>
                  </w:r>
                  <w:r>
                    <w:rPr>
                      <w:lang w:val="en-IN"/>
                    </w:rPr>
                    <w:t xml:space="preserve"> analysing </w:t>
                  </w:r>
                  <w:r w:rsidR="22654513" w:rsidRPr="22654513">
                    <w:rPr>
                      <w:lang w:val="en-IN"/>
                    </w:rPr>
                    <w:t xml:space="preserve">and programming </w:t>
                  </w:r>
                  <w:r>
                    <w:rPr>
                      <w:lang w:val="en-IN"/>
                    </w:rPr>
                    <w:t>skills</w:t>
                  </w:r>
                  <w:r w:rsidR="22654513" w:rsidRPr="22654513">
                    <w:rPr>
                      <w:lang w:val="en-IN"/>
                    </w:rPr>
                    <w:t xml:space="preserve"> with </w:t>
                  </w:r>
                  <w:r>
                    <w:rPr>
                      <w:lang w:val="en-IN"/>
                    </w:rPr>
                    <w:t xml:space="preserve">good </w:t>
                  </w:r>
                  <w:r w:rsidRPr="00A154E7">
                    <w:rPr>
                      <w:lang w:val="en-IN"/>
                    </w:rPr>
                    <w:t>educational background and ability to work well with people</w:t>
                  </w:r>
                  <w:r w:rsidR="22654513" w:rsidRPr="22654513">
                    <w:rPr>
                      <w:lang w:val="en-IN"/>
                    </w:rPr>
                    <w:t xml:space="preserve">, and an environment that lets me to learn and develop new skills. </w:t>
                  </w:r>
                </w:p>
              </w:tc>
            </w:tr>
            <w:tr w:rsidR="004A7542" w:rsidRPr="00A85B6F" w14:paraId="66286C22" w14:textId="77777777" w:rsidTr="2203CA65">
              <w:trPr>
                <w:trHeight w:val="334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4033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791"/>
                    <w:gridCol w:w="3242"/>
                  </w:tblGrid>
                  <w:tr w:rsidR="004A7542" w:rsidRPr="00A85B6F" w14:paraId="792D951A" w14:textId="77777777" w:rsidTr="2203CA65">
                    <w:trPr>
                      <w:trHeight w:val="654"/>
                    </w:trPr>
                    <w:tc>
                      <w:tcPr>
                        <w:tcW w:w="791" w:type="dxa"/>
                        <w:tcMar>
                          <w:top w:w="288" w:type="dxa"/>
                          <w:bottom w:w="0" w:type="dxa"/>
                        </w:tcMar>
                      </w:tcPr>
                      <w:p w14:paraId="404523DF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IN" w:eastAsia="en-I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CC8A9B5" wp14:editId="29234A4A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                  <w:pict>
                                <v:group id="Group 322" style="width:25.9pt;height:25.9pt;mso-position-horizontal-relative:char;mso-position-vertical-relative:line" alt="Title: Email icon" coordsize="329184,329184" o:spid="_x0000_s1026" w14:anchorId="3F38BF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style="position:absolute;width:329184;height:329184;visibility:visible;mso-wrap-style:square;v-text-anchor:middle" o:spid="_x0000_s1027" fillcolor="#ffd556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>
                                    <v:stroke joinstyle="miter"/>
                                  </v:oval>
                                  <v:shape id="Freeform 8" style="position:absolute;left:57057;top:87598;width:206375;height:153988;visibility:visible;mso-wrap-style:square;v-text-anchor:top" coordsize="2082,1560" o:spid="_x0000_s1028" fillcolor="#636a6b [3215]" strokecolor="#636a6b [3215]" strokeweight="0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3242" w:type="dxa"/>
                        <w:tcMar>
                          <w:top w:w="288" w:type="dxa"/>
                          <w:bottom w:w="0" w:type="dxa"/>
                        </w:tcMar>
                      </w:tcPr>
                      <w:p w14:paraId="377E090A" w14:textId="304B3421" w:rsidR="004A7542" w:rsidRPr="00A85B6F" w:rsidRDefault="00C07321" w:rsidP="00BA28ED">
                        <w:pPr>
                          <w:pStyle w:val="Graphic"/>
                        </w:pPr>
                        <w:r>
                          <w:t>aaditbagga@gmail</w:t>
                        </w:r>
                        <w:r w:rsidR="00A154E7">
                          <w:t>.com</w:t>
                        </w:r>
                      </w:p>
                    </w:tc>
                  </w:tr>
                  <w:tr w:rsidR="004A7542" w:rsidRPr="00A85B6F" w14:paraId="055A927E" w14:textId="77777777" w:rsidTr="00C07321">
                    <w:trPr>
                      <w:trHeight w:val="925"/>
                    </w:trPr>
                    <w:tc>
                      <w:tcPr>
                        <w:tcW w:w="791" w:type="dxa"/>
                        <w:tcMar>
                          <w:top w:w="0" w:type="dxa"/>
                          <w:bottom w:w="0" w:type="dxa"/>
                        </w:tcMar>
                      </w:tcPr>
                      <w:p w14:paraId="64BE09CB" w14:textId="77777777" w:rsidR="004A7542" w:rsidRPr="00A85B6F" w:rsidRDefault="00A154E7" w:rsidP="00346ED4">
                        <w:r w:rsidRPr="00A85B6F">
                          <w:rPr>
                            <w:noProof/>
                          </w:rPr>
                          <w:t xml:space="preserve"> </w:t>
                        </w:r>
                        <w:r w:rsidRPr="00A85B6F">
                          <w:rPr>
                            <w:noProof/>
                            <w:lang w:val="en-IN" w:eastAsia="en-I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9E5C1F0" wp14:editId="0E4DF1DA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                  <w:pict>
                                <v:group id="Group 303" style="width:25.9pt;height:25.9pt;mso-position-horizontal-relative:char;mso-position-vertical-relative:line" alt="Title: Telephone icon" coordsize="338328,338328" o:spid="_x0000_s1026" w14:anchorId="490F8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style="position:absolute;width:338328;height:338328;visibility:visible;mso-wrap-style:square;v-text-anchor:middle" o:spid="_x0000_s1027" fillcolor="#ffd556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>
                                    <v:stroke joinstyle="miter"/>
                                  </v:oval>
                                  <v:shape id="Freeform 3" style="position:absolute;left:57245;top:92170;width:223838;height:153988;visibility:visible;mso-wrap-style:square;v-text-anchor:top" coordsize="2265,1560" o:spid="_x0000_s1028" fillcolor="#636a6b [3215]" strokecolor="#636a6b [3215]" strokeweight="0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3242" w:type="dxa"/>
                        <w:tcMar>
                          <w:top w:w="0" w:type="dxa"/>
                          <w:bottom w:w="0" w:type="dxa"/>
                        </w:tcMar>
                      </w:tcPr>
                      <w:p w14:paraId="698A9A9E" w14:textId="31758E9F" w:rsidR="004A7542" w:rsidRPr="00A85B6F" w:rsidRDefault="00C07321" w:rsidP="00346ED4">
                        <w:r>
                          <w:t>+91 8551889043</w:t>
                        </w:r>
                      </w:p>
                    </w:tc>
                  </w:tr>
                  <w:tr w:rsidR="004A7542" w:rsidRPr="00A85B6F" w14:paraId="4065D646" w14:textId="77777777" w:rsidTr="00AE3310">
                    <w:trPr>
                      <w:trHeight w:val="976"/>
                    </w:trPr>
                    <w:tc>
                      <w:tcPr>
                        <w:tcW w:w="791" w:type="dxa"/>
                        <w:tcMar>
                          <w:top w:w="288" w:type="dxa"/>
                          <w:bottom w:w="0" w:type="dxa"/>
                        </w:tcMar>
                      </w:tcPr>
                      <w:p w14:paraId="7EB29F3F" w14:textId="77777777"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  <w:lang w:val="en-IN" w:eastAsia="en-IN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F43ED9E" wp14:editId="4BFFB3CB">
                                  <wp:extent cx="329184" cy="329184"/>
                                  <wp:effectExtent l="0" t="0" r="0" b="0"/>
                                  <wp:docPr id="9" name="Group 321" title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w15="http://schemas.microsoft.com/office/word/2012/wordml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                  <w:pict>
                                <v:group id="Group 321" style="width:25.9pt;height:25.9pt;mso-position-horizontal-relative:char;mso-position-vertical-relative:line" alt="Title: LinkedIn icon" coordsize="329184,329184" o:spid="_x0000_s1026" w14:anchorId="3AB5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OdldxidEAAAdFEAAA4AAAAAAAAAAAAAAAAALgIAAGRycy9lMm9Eb2MueG1sUEsB&#10;Ai0AFAAGAAgAAAAhAGhHG9DYAAAAAwEAAA8AAAAAAAAAAAAAAAAA9xIAAGRycy9kb3ducmV2Lnht&#10;bFBLBQYAAAAABAAEAPMAAAD8EwAAAAA=&#10;">
                                  <v:oval id="Oval 10" style="position:absolute;width:329184;height:329184;visibility:visible;mso-wrap-style:square;v-text-anchor:middle" o:spid="_x0000_s1027" fillcolor="#ffd556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>
                                    <v:stroke joinstyle="miter"/>
                                  </v:oval>
                                  <v:shape id="Freeform 11" style="position:absolute;left:78073;top:86805;width:173038;height:155575;visibility:visible;mso-wrap-style:square;v-text-anchor:top" coordsize="1752,1560" o:spid="_x0000_s1028" fillcolor="#636a6b [3215]" strokecolor="#636a6b [3215]" strokeweight="0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3242" w:type="dxa"/>
                        <w:tcMar>
                          <w:top w:w="288" w:type="dxa"/>
                          <w:bottom w:w="0" w:type="dxa"/>
                        </w:tcMar>
                      </w:tcPr>
                      <w:p w14:paraId="25942BEC" w14:textId="3552D642" w:rsidR="004A7542" w:rsidRPr="00A85B6F" w:rsidRDefault="00BA28ED" w:rsidP="00BA28ED">
                        <w:pPr>
                          <w:pStyle w:val="Graphic"/>
                        </w:pPr>
                        <w:r>
                          <w:t>https://www.linkedin.com/in</w:t>
                        </w:r>
                        <w:r w:rsidR="00B96E8A" w:rsidRPr="00B96E8A">
                          <w:t>/</w:t>
                        </w:r>
                        <w:r w:rsidR="00AE3310">
                          <w:t>aaditbagga</w:t>
                        </w:r>
                      </w:p>
                    </w:tc>
                  </w:tr>
                  <w:tr w:rsidR="004A7542" w:rsidRPr="00A85B6F" w14:paraId="762A443B" w14:textId="77777777" w:rsidTr="2203CA65">
                    <w:trPr>
                      <w:trHeight w:val="603"/>
                    </w:trPr>
                    <w:tc>
                      <w:tcPr>
                        <w:tcW w:w="791" w:type="dxa"/>
                        <w:tcMar>
                          <w:top w:w="0" w:type="dxa"/>
                          <w:bottom w:w="288" w:type="dxa"/>
                        </w:tcMar>
                      </w:tcPr>
                      <w:p w14:paraId="1DDA1798" w14:textId="7D62CE3E" w:rsidR="004A7542" w:rsidRPr="00A85B6F" w:rsidRDefault="00231686" w:rsidP="2203CA65"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 wp14:anchorId="528F0B5F" wp14:editId="266FB93A">
                              <wp:extent cx="410845" cy="407670"/>
                              <wp:effectExtent l="0" t="0" r="825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nstagram.jpg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0845" cy="4076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42" w:type="dxa"/>
                        <w:tcMar>
                          <w:top w:w="0" w:type="dxa"/>
                          <w:bottom w:w="288" w:type="dxa"/>
                        </w:tcMar>
                      </w:tcPr>
                      <w:p w14:paraId="59C503A9" w14:textId="573F4585" w:rsidR="004A7542" w:rsidRPr="00A85B6F" w:rsidRDefault="00231686" w:rsidP="00BA28ED">
                        <w:r>
                          <w:rPr>
                            <w:rFonts w:ascii="Century Gothic" w:eastAsia="Century Gothic" w:hAnsi="Century Gothic" w:cs="Century Gothic"/>
                          </w:rPr>
                          <w:t>https://www.instagram</w:t>
                        </w:r>
                        <w:r w:rsidR="2203CA65" w:rsidRPr="2203CA65">
                          <w:rPr>
                            <w:rFonts w:ascii="Century Gothic" w:eastAsia="Century Gothic" w:hAnsi="Century Gothic" w:cs="Century Gothic"/>
                          </w:rPr>
                          <w:t>.com/</w:t>
                        </w:r>
                        <w:r>
                          <w:rPr>
                            <w:rFonts w:ascii="Century Gothic" w:eastAsia="Century Gothic" w:hAnsi="Century Gothic" w:cs="Century Gothic"/>
                          </w:rPr>
                          <w:t>aadit.bagga</w:t>
                        </w:r>
                      </w:p>
                    </w:tc>
                  </w:tr>
                </w:tbl>
                <w:p w14:paraId="4E888378" w14:textId="77777777" w:rsidR="004A7542" w:rsidRPr="00A85B6F" w:rsidRDefault="004A7542" w:rsidP="00346ED4"/>
              </w:tc>
            </w:tr>
            <w:tr w:rsidR="004A7542" w:rsidRPr="00A85B6F" w14:paraId="6FF9D0F4" w14:textId="77777777" w:rsidTr="2203CA65">
              <w:trPr>
                <w:trHeight w:val="350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7C93084" w14:textId="3A9FD9F9" w:rsidR="004A7542" w:rsidRPr="00A85B6F" w:rsidRDefault="00ED0EAC" w:rsidP="004A7542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4FE8D87427CB4988BE2A2C58BAF73D85"/>
                      </w:placeholder>
                      <w:temporary/>
                      <w:showingPlcHdr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14:paraId="3C56FB77" w14:textId="251D4BB9" w:rsidR="004A7542" w:rsidRPr="00FB1470" w:rsidRDefault="00A154E7" w:rsidP="00346ED4">
                  <w:pPr>
                    <w:pStyle w:val="Heading2"/>
                    <w:rPr>
                      <w:b w:val="0"/>
                      <w:bCs/>
                    </w:rPr>
                  </w:pPr>
                  <w:r w:rsidRPr="00FB1470">
                    <w:rPr>
                      <w:b w:val="0"/>
                      <w:bCs/>
                    </w:rPr>
                    <w:t xml:space="preserve">Was involved in various social services in my college as </w:t>
                  </w:r>
                  <w:r w:rsidR="00B42CE3">
                    <w:rPr>
                      <w:b w:val="0"/>
                      <w:bCs/>
                    </w:rPr>
                    <w:t xml:space="preserve">an </w:t>
                  </w:r>
                  <w:r w:rsidRPr="00FB1470">
                    <w:rPr>
                      <w:b w:val="0"/>
                      <w:bCs/>
                    </w:rPr>
                    <w:t xml:space="preserve">active volunteer and </w:t>
                  </w:r>
                  <w:r w:rsidR="006A38EC" w:rsidRPr="00FB1470">
                    <w:rPr>
                      <w:b w:val="0"/>
                      <w:bCs/>
                    </w:rPr>
                    <w:t xml:space="preserve">as an </w:t>
                  </w:r>
                  <w:r w:rsidRPr="00FB1470">
                    <w:rPr>
                      <w:b w:val="0"/>
                      <w:bCs/>
                    </w:rPr>
                    <w:t>organizing</w:t>
                  </w:r>
                  <w:r w:rsidR="006A38EC" w:rsidRPr="00FB1470">
                    <w:rPr>
                      <w:b w:val="0"/>
                      <w:bCs/>
                    </w:rPr>
                    <w:t xml:space="preserve"> member</w:t>
                  </w:r>
                  <w:r w:rsidRPr="00FB1470">
                    <w:rPr>
                      <w:b w:val="0"/>
                      <w:bCs/>
                    </w:rPr>
                    <w:t xml:space="preserve"> not under compulsion but under my free will.</w:t>
                  </w:r>
                </w:p>
              </w:tc>
            </w:tr>
          </w:tbl>
          <w:p w14:paraId="5DD220D7" w14:textId="77777777" w:rsidR="004A7542" w:rsidRPr="00A85B6F" w:rsidRDefault="004A7542" w:rsidP="00346ED4"/>
        </w:tc>
      </w:tr>
    </w:tbl>
    <w:p w14:paraId="5B3AAE56" w14:textId="2CE2A599" w:rsidR="00EC26A6" w:rsidRPr="00EC26A6" w:rsidRDefault="00EC26A6" w:rsidP="2203CA65">
      <w:pPr>
        <w:pStyle w:val="NoSpacing"/>
      </w:pPr>
    </w:p>
    <w:sectPr w:rsidR="00EC26A6" w:rsidRPr="00EC26A6" w:rsidSect="006F77C5">
      <w:headerReference w:type="default" r:id="rId13"/>
      <w:footerReference w:type="default" r:id="rId14"/>
      <w:headerReference w:type="first" r:id="rId15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A1B85" w14:textId="77777777" w:rsidR="00ED0EAC" w:rsidRDefault="00ED0EAC" w:rsidP="004A7542">
      <w:pPr>
        <w:spacing w:after="0" w:line="240" w:lineRule="auto"/>
      </w:pPr>
      <w:r>
        <w:separator/>
      </w:r>
    </w:p>
  </w:endnote>
  <w:endnote w:type="continuationSeparator" w:id="0">
    <w:p w14:paraId="4DC311E9" w14:textId="77777777" w:rsidR="00ED0EAC" w:rsidRDefault="00ED0EAC" w:rsidP="004A7542">
      <w:pPr>
        <w:spacing w:after="0" w:line="240" w:lineRule="auto"/>
      </w:pPr>
      <w:r>
        <w:continuationSeparator/>
      </w:r>
    </w:p>
  </w:endnote>
  <w:endnote w:type="continuationNotice" w:id="1">
    <w:p w14:paraId="55943935" w14:textId="77777777" w:rsidR="00ED0EAC" w:rsidRDefault="00ED0E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9CDAF9" w14:textId="77778330"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16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84EEC" w14:textId="77777777" w:rsidR="00ED0EAC" w:rsidRDefault="00ED0EAC" w:rsidP="004A7542">
      <w:pPr>
        <w:spacing w:after="0" w:line="240" w:lineRule="auto"/>
      </w:pPr>
      <w:r>
        <w:separator/>
      </w:r>
    </w:p>
  </w:footnote>
  <w:footnote w:type="continuationSeparator" w:id="0">
    <w:p w14:paraId="678EB7C7" w14:textId="77777777" w:rsidR="00ED0EAC" w:rsidRDefault="00ED0EAC" w:rsidP="004A7542">
      <w:pPr>
        <w:spacing w:after="0" w:line="240" w:lineRule="auto"/>
      </w:pPr>
      <w:r>
        <w:continuationSeparator/>
      </w:r>
    </w:p>
  </w:footnote>
  <w:footnote w:type="continuationNotice" w:id="1">
    <w:p w14:paraId="095EFA2F" w14:textId="77777777" w:rsidR="00ED0EAC" w:rsidRDefault="00ED0E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3B96E" w14:textId="15C030EF" w:rsidR="00231686" w:rsidRDefault="00231686" w:rsidP="00231686">
    <w:pPr>
      <w:pStyle w:val="Header"/>
      <w:pBdr>
        <w:bottom w:val="single" w:sz="12" w:space="17" w:color="FFD556" w:themeColor="accent1"/>
      </w:pBdr>
      <w:rPr>
        <w:sz w:val="40"/>
        <w:szCs w:val="18"/>
      </w:rPr>
    </w:pPr>
    <w:r>
      <w:rPr>
        <w:sz w:val="40"/>
        <w:szCs w:val="18"/>
      </w:rPr>
      <w:t>work experience</w:t>
    </w:r>
  </w:p>
  <w:p w14:paraId="65FF7F36" w14:textId="77777777" w:rsidR="00231686" w:rsidRPr="00231686" w:rsidRDefault="00231686" w:rsidP="00231686">
    <w:pPr>
      <w:pStyle w:val="Header"/>
      <w:pBdr>
        <w:bottom w:val="single" w:sz="12" w:space="17" w:color="FFD556" w:themeColor="accent1"/>
      </w:pBdr>
      <w:rPr>
        <w:sz w:val="40"/>
        <w:szCs w:val="18"/>
      </w:rPr>
    </w:pPr>
  </w:p>
  <w:p w14:paraId="772D7E6F" w14:textId="3322E88B" w:rsidR="00231686" w:rsidRPr="00231686" w:rsidRDefault="00231686" w:rsidP="00231686">
    <w:pPr>
      <w:pStyle w:val="Header"/>
      <w:pBdr>
        <w:bottom w:val="single" w:sz="12" w:space="17" w:color="FFD556" w:themeColor="accent1"/>
      </w:pBdr>
      <w:rPr>
        <w:b/>
        <w:sz w:val="22"/>
      </w:rPr>
    </w:pPr>
    <w:r>
      <w:rPr>
        <w:b/>
        <w:sz w:val="22"/>
      </w:rPr>
      <w:t>business development manager</w:t>
    </w:r>
    <w:r w:rsidRPr="00231686">
      <w:rPr>
        <w:b/>
        <w:sz w:val="22"/>
      </w:rPr>
      <w:t xml:space="preserve"> |</w:t>
    </w:r>
    <w:r>
      <w:rPr>
        <w:b/>
        <w:sz w:val="22"/>
      </w:rPr>
      <w:t>aiesec, PUNE | 2020</w:t>
    </w:r>
  </w:p>
  <w:p w14:paraId="2758617C" w14:textId="6CE4934B" w:rsidR="00231686" w:rsidRPr="00231686" w:rsidRDefault="00231686" w:rsidP="00231686">
    <w:pPr>
      <w:pStyle w:val="Header"/>
      <w:pBdr>
        <w:bottom w:val="single" w:sz="12" w:space="17" w:color="FFD556" w:themeColor="accent1"/>
      </w:pBdr>
      <w:rPr>
        <w:sz w:val="20"/>
        <w:szCs w:val="20"/>
      </w:rPr>
    </w:pPr>
    <w:r w:rsidRPr="00231686">
      <w:rPr>
        <w:sz w:val="20"/>
        <w:szCs w:val="20"/>
      </w:rPr>
      <w:t>it is a youth-run npo to inculcate leadership qualities</w:t>
    </w:r>
  </w:p>
  <w:p w14:paraId="1982FD1B" w14:textId="079BE11C" w:rsidR="0022228C" w:rsidRPr="0022228C" w:rsidRDefault="0022228C" w:rsidP="0022228C">
    <w:pPr>
      <w:pStyle w:val="Header"/>
      <w:pBdr>
        <w:bottom w:val="single" w:sz="12" w:space="17" w:color="FFD556" w:themeColor="accent1"/>
      </w:pBdr>
      <w:rPr>
        <w:sz w:val="40"/>
        <w:szCs w:val="18"/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Enter Your Name:"/>
      <w:tag w:val="Enter Your Name:"/>
      <w:id w:val="1764105439"/>
      <w:dataBinding w:prefixMappings="xmlns:ns0='http://schemas.microsoft.com/office/2006/coverPageProps' " w:xpath="/ns0:CoverPageProperties[1]/ns0:CompanyPhone[1]" w:storeItemID="{55AF091B-3C7A-41E3-B477-F2FDAA23CFDA}"/>
      <w:text w:multiLine="1"/>
    </w:sdtPr>
    <w:sdtEndPr/>
    <w:sdtContent>
      <w:p w14:paraId="3ED16852" w14:textId="2A5B017B" w:rsidR="00BD5EFB" w:rsidRDefault="00CC0CC3">
        <w:pPr>
          <w:pStyle w:val="Header"/>
        </w:pPr>
        <w:r>
          <w:rPr>
            <w:lang w:val="en-IN"/>
          </w:rPr>
          <w:t>aadit bagga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2871925"/>
    <w:multiLevelType w:val="multilevel"/>
    <w:tmpl w:val="862C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8A"/>
    <w:rsid w:val="0007574F"/>
    <w:rsid w:val="001022DD"/>
    <w:rsid w:val="00173FFF"/>
    <w:rsid w:val="001A2A4D"/>
    <w:rsid w:val="001B7998"/>
    <w:rsid w:val="001C292B"/>
    <w:rsid w:val="001F37DF"/>
    <w:rsid w:val="0022228C"/>
    <w:rsid w:val="00231686"/>
    <w:rsid w:val="002876BB"/>
    <w:rsid w:val="00293B83"/>
    <w:rsid w:val="002C5961"/>
    <w:rsid w:val="002D075C"/>
    <w:rsid w:val="002E5F39"/>
    <w:rsid w:val="00302DAA"/>
    <w:rsid w:val="00364972"/>
    <w:rsid w:val="003B5879"/>
    <w:rsid w:val="003C0F92"/>
    <w:rsid w:val="003D01CA"/>
    <w:rsid w:val="00454034"/>
    <w:rsid w:val="004817A7"/>
    <w:rsid w:val="004A7542"/>
    <w:rsid w:val="004B2E3E"/>
    <w:rsid w:val="00535AB2"/>
    <w:rsid w:val="005D4E2A"/>
    <w:rsid w:val="00654379"/>
    <w:rsid w:val="006A38EC"/>
    <w:rsid w:val="006A3CE7"/>
    <w:rsid w:val="006E701F"/>
    <w:rsid w:val="006F77C5"/>
    <w:rsid w:val="00735E4F"/>
    <w:rsid w:val="0079407E"/>
    <w:rsid w:val="00800D2D"/>
    <w:rsid w:val="00857F01"/>
    <w:rsid w:val="00886FDC"/>
    <w:rsid w:val="008B482F"/>
    <w:rsid w:val="008D19A9"/>
    <w:rsid w:val="009135B2"/>
    <w:rsid w:val="00A00CDF"/>
    <w:rsid w:val="00A154E7"/>
    <w:rsid w:val="00A772B7"/>
    <w:rsid w:val="00AE3310"/>
    <w:rsid w:val="00B42CE3"/>
    <w:rsid w:val="00B90950"/>
    <w:rsid w:val="00B96E8A"/>
    <w:rsid w:val="00BA28ED"/>
    <w:rsid w:val="00C07321"/>
    <w:rsid w:val="00C37995"/>
    <w:rsid w:val="00CC0CC3"/>
    <w:rsid w:val="00CE77C4"/>
    <w:rsid w:val="00D02C67"/>
    <w:rsid w:val="00D3537F"/>
    <w:rsid w:val="00E10171"/>
    <w:rsid w:val="00E663AE"/>
    <w:rsid w:val="00EC26A6"/>
    <w:rsid w:val="00EC4AC3"/>
    <w:rsid w:val="00EC7733"/>
    <w:rsid w:val="00ED0EAC"/>
    <w:rsid w:val="00ED1C71"/>
    <w:rsid w:val="00FB1470"/>
    <w:rsid w:val="00FE5E5B"/>
    <w:rsid w:val="2203CA65"/>
    <w:rsid w:val="22654513"/>
    <w:rsid w:val="3130DA4E"/>
    <w:rsid w:val="4FED92AB"/>
    <w:rsid w:val="6C8F50B4"/>
    <w:rsid w:val="7A8F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B0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39"/>
    <w:rsid w:val="0022228C"/>
    <w:pPr>
      <w:spacing w:after="0" w:line="240" w:lineRule="auto"/>
      <w:jc w:val="left"/>
    </w:pPr>
    <w:rPr>
      <w:color w:val="auto"/>
      <w:lang w:val="en-IN"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table" w:styleId="TableGrid">
    <w:name w:val="Table Grid"/>
    <w:basedOn w:val="TableNormal"/>
    <w:uiPriority w:val="39"/>
    <w:rsid w:val="0022228C"/>
    <w:pPr>
      <w:spacing w:after="0" w:line="240" w:lineRule="auto"/>
      <w:jc w:val="left"/>
    </w:pPr>
    <w:rPr>
      <w:color w:val="auto"/>
      <w:lang w:val="en-IN"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ay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D736A3348433BBB811F3D499B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4A5C-F207-4B6E-A610-3F3D270975C4}"/>
      </w:docPartPr>
      <w:docPartBody>
        <w:p w:rsidR="00C230F2" w:rsidRDefault="00C230F2">
          <w:pPr>
            <w:pStyle w:val="E3CD736A3348433BBB811F3D499B55AB"/>
          </w:pPr>
          <w:r w:rsidRPr="002D589D">
            <w:t>Skills</w:t>
          </w:r>
        </w:p>
      </w:docPartBody>
    </w:docPart>
    <w:docPart>
      <w:docPartPr>
        <w:name w:val="356446000A8D4D7C8676FE7578606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EB351-9BED-424A-9027-551FE0DD9B23}"/>
      </w:docPartPr>
      <w:docPartBody>
        <w:p w:rsidR="00C230F2" w:rsidRDefault="00C230F2">
          <w:pPr>
            <w:pStyle w:val="356446000A8D4D7C8676FE7578606EAB"/>
          </w:pPr>
          <w:r w:rsidRPr="00A85B6F">
            <w:t>Education</w:t>
          </w:r>
        </w:p>
      </w:docPartBody>
    </w:docPart>
    <w:docPart>
      <w:docPartPr>
        <w:name w:val="7C2D8764ABCA431FAFEBB3985DAD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69325-2C82-41C3-84C6-1D0CE388D5DC}"/>
      </w:docPartPr>
      <w:docPartBody>
        <w:p w:rsidR="00C230F2" w:rsidRDefault="00C230F2">
          <w:pPr>
            <w:pStyle w:val="7C2D8764ABCA431FAFEBB3985DADB117"/>
          </w:pPr>
          <w:r>
            <w:t>Objective</w:t>
          </w:r>
        </w:p>
      </w:docPartBody>
    </w:docPart>
    <w:docPart>
      <w:docPartPr>
        <w:name w:val="4FE8D87427CB4988BE2A2C58BAF73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C6E1-B6F2-431B-9FA0-8276A5E6670A}"/>
      </w:docPartPr>
      <w:docPartBody>
        <w:p w:rsidR="00C230F2" w:rsidRDefault="00C230F2">
          <w:pPr>
            <w:pStyle w:val="4FE8D87427CB4988BE2A2C58BAF73D85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0F2"/>
    <w:rsid w:val="001277E1"/>
    <w:rsid w:val="00632E04"/>
    <w:rsid w:val="00795159"/>
    <w:rsid w:val="008D6E25"/>
    <w:rsid w:val="00A80F8E"/>
    <w:rsid w:val="00C230F2"/>
    <w:rsid w:val="00C3209D"/>
    <w:rsid w:val="00D20336"/>
    <w:rsid w:val="00E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ijay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1F497D" w:themeColor="text2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D736A3348433BBB811F3D499B55AB">
    <w:name w:val="E3CD736A3348433BBB811F3D499B55AB"/>
    <w:rPr>
      <w:rFonts w:cs="Vijaya"/>
    </w:rPr>
  </w:style>
  <w:style w:type="paragraph" w:customStyle="1" w:styleId="85F840294C96431F8C463C6ABA6248A3">
    <w:name w:val="85F840294C96431F8C463C6ABA6248A3"/>
    <w:rPr>
      <w:rFonts w:cs="Vijaya"/>
    </w:rPr>
  </w:style>
  <w:style w:type="paragraph" w:customStyle="1" w:styleId="24559DB4946B4795BE957B8F82C5E235">
    <w:name w:val="24559DB4946B4795BE957B8F82C5E235"/>
    <w:rPr>
      <w:rFonts w:cs="Vijaya"/>
    </w:rPr>
  </w:style>
  <w:style w:type="paragraph" w:customStyle="1" w:styleId="0C6B308F886A4838BC9CC7F5B3C530A5">
    <w:name w:val="0C6B308F886A4838BC9CC7F5B3C530A5"/>
    <w:rPr>
      <w:rFonts w:cs="Vijaya"/>
    </w:rPr>
  </w:style>
  <w:style w:type="paragraph" w:customStyle="1" w:styleId="2EFD31D4D4CB4EE1920AE1BA6F23E717">
    <w:name w:val="2EFD31D4D4CB4EE1920AE1BA6F23E717"/>
    <w:rPr>
      <w:rFonts w:cs="Vijaya"/>
    </w:rPr>
  </w:style>
  <w:style w:type="paragraph" w:customStyle="1" w:styleId="B40A98A0CC7C4871A9B2DE0821D5E79A">
    <w:name w:val="B40A98A0CC7C4871A9B2DE0821D5E79A"/>
    <w:rPr>
      <w:rFonts w:cs="Vijaya"/>
    </w:rPr>
  </w:style>
  <w:style w:type="paragraph" w:customStyle="1" w:styleId="E4BDD9C81E0C497BB6CADD9A06E6D52E">
    <w:name w:val="E4BDD9C81E0C497BB6CADD9A06E6D52E"/>
    <w:rPr>
      <w:rFonts w:cs="Vijaya"/>
    </w:rPr>
  </w:style>
  <w:style w:type="paragraph" w:customStyle="1" w:styleId="A0BC7553841C4BA09EB9A650A6735C6E">
    <w:name w:val="A0BC7553841C4BA09EB9A650A6735C6E"/>
    <w:rPr>
      <w:rFonts w:cs="Vijaya"/>
    </w:rPr>
  </w:style>
  <w:style w:type="paragraph" w:customStyle="1" w:styleId="05C9AE4CE0054D5AB6362E7247E926FE">
    <w:name w:val="05C9AE4CE0054D5AB6362E7247E926FE"/>
    <w:rPr>
      <w:rFonts w:cs="Vijaya"/>
    </w:rPr>
  </w:style>
  <w:style w:type="paragraph" w:customStyle="1" w:styleId="82D0D542DC9F4A46B7B71878ABBBAB23">
    <w:name w:val="82D0D542DC9F4A46B7B71878ABBBAB23"/>
    <w:rPr>
      <w:rFonts w:cs="Vijaya"/>
    </w:rPr>
  </w:style>
  <w:style w:type="paragraph" w:customStyle="1" w:styleId="1A163523FEA241498BC962EAD4EA55BB">
    <w:name w:val="1A163523FEA241498BC962EAD4EA55BB"/>
    <w:rPr>
      <w:rFonts w:cs="Vijaya"/>
    </w:rPr>
  </w:style>
  <w:style w:type="paragraph" w:customStyle="1" w:styleId="E632A676AD004E69AC7668F367CC1312">
    <w:name w:val="E632A676AD004E69AC7668F367CC1312"/>
    <w:rPr>
      <w:rFonts w:cs="Vijaya"/>
    </w:rPr>
  </w:style>
  <w:style w:type="paragraph" w:customStyle="1" w:styleId="2706BEF2C6E34F26862495C4CDBF5914">
    <w:name w:val="2706BEF2C6E34F26862495C4CDBF5914"/>
    <w:rPr>
      <w:rFonts w:cs="Vijaya"/>
    </w:rPr>
  </w:style>
  <w:style w:type="paragraph" w:customStyle="1" w:styleId="356446000A8D4D7C8676FE7578606EAB">
    <w:name w:val="356446000A8D4D7C8676FE7578606EAB"/>
    <w:rPr>
      <w:rFonts w:cs="Vijaya"/>
    </w:rPr>
  </w:style>
  <w:style w:type="paragraph" w:customStyle="1" w:styleId="15B921D9A1BA40808B002BB9700D6034">
    <w:name w:val="15B921D9A1BA40808B002BB9700D6034"/>
    <w:rPr>
      <w:rFonts w:cs="Vijaya"/>
    </w:rPr>
  </w:style>
  <w:style w:type="paragraph" w:customStyle="1" w:styleId="D71762E0135D4C76A66BAC38D600D17B">
    <w:name w:val="D71762E0135D4C76A66BAC38D600D17B"/>
    <w:rPr>
      <w:rFonts w:cs="Vijaya"/>
    </w:rPr>
  </w:style>
  <w:style w:type="paragraph" w:customStyle="1" w:styleId="1118BF6D88ED47E2BC5810D70545C5DC">
    <w:name w:val="1118BF6D88ED47E2BC5810D70545C5DC"/>
    <w:rPr>
      <w:rFonts w:cs="Vijaya"/>
    </w:rPr>
  </w:style>
  <w:style w:type="paragraph" w:customStyle="1" w:styleId="96BF7532CBA94980AFE4677315866A2D">
    <w:name w:val="96BF7532CBA94980AFE4677315866A2D"/>
    <w:rPr>
      <w:rFonts w:cs="Vijaya"/>
    </w:rPr>
  </w:style>
  <w:style w:type="paragraph" w:customStyle="1" w:styleId="1CA59C575E5C4623A8DEBB5BFB2E8D36">
    <w:name w:val="1CA59C575E5C4623A8DEBB5BFB2E8D36"/>
    <w:rPr>
      <w:rFonts w:cs="Vijaya"/>
    </w:rPr>
  </w:style>
  <w:style w:type="paragraph" w:customStyle="1" w:styleId="E1FE9254DF884216AF204018E527C7C7">
    <w:name w:val="E1FE9254DF884216AF204018E527C7C7"/>
    <w:rPr>
      <w:rFonts w:cs="Vijaya"/>
    </w:rPr>
  </w:style>
  <w:style w:type="paragraph" w:customStyle="1" w:styleId="27A7ACEECF9B45318B8EE80619D60367">
    <w:name w:val="27A7ACEECF9B45318B8EE80619D60367"/>
    <w:rPr>
      <w:rFonts w:cs="Vijaya"/>
    </w:rPr>
  </w:style>
  <w:style w:type="paragraph" w:customStyle="1" w:styleId="BF1B58AF0E7F4EDA9B399879C69A23AF">
    <w:name w:val="BF1B58AF0E7F4EDA9B399879C69A23AF"/>
    <w:rPr>
      <w:rFonts w:cs="Vijaya"/>
    </w:rPr>
  </w:style>
  <w:style w:type="paragraph" w:customStyle="1" w:styleId="7C2D8764ABCA431FAFEBB3985DADB117">
    <w:name w:val="7C2D8764ABCA431FAFEBB3985DADB117"/>
    <w:rPr>
      <w:rFonts w:cs="Vijay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1F497D" w:themeColor="text2"/>
      <w:szCs w:val="26"/>
      <w:lang w:val="en-US" w:eastAsia="en-US" w:bidi="ar-SA"/>
    </w:rPr>
  </w:style>
  <w:style w:type="paragraph" w:customStyle="1" w:styleId="1A17F2F462D84A739AFC7312443501B3">
    <w:name w:val="1A17F2F462D84A739AFC7312443501B3"/>
    <w:rPr>
      <w:rFonts w:cs="Vijaya"/>
    </w:rPr>
  </w:style>
  <w:style w:type="paragraph" w:customStyle="1" w:styleId="22DFC80F4F3F45AAAA2B8824BE97EFF0">
    <w:name w:val="22DFC80F4F3F45AAAA2B8824BE97EFF0"/>
    <w:rPr>
      <w:rFonts w:cs="Vijaya"/>
    </w:rPr>
  </w:style>
  <w:style w:type="paragraph" w:customStyle="1" w:styleId="D86CE631B970457F826CB0527C06FEEF">
    <w:name w:val="D86CE631B970457F826CB0527C06FEEF"/>
    <w:rPr>
      <w:rFonts w:cs="Vijaya"/>
    </w:rPr>
  </w:style>
  <w:style w:type="paragraph" w:customStyle="1" w:styleId="96C96F5851CD4CD1BCA05CDB7EC5CB35">
    <w:name w:val="96C96F5851CD4CD1BCA05CDB7EC5CB35"/>
    <w:rPr>
      <w:rFonts w:cs="Vijaya"/>
    </w:rPr>
  </w:style>
  <w:style w:type="paragraph" w:customStyle="1" w:styleId="28FCC810324846458DAB5661A1852AFD">
    <w:name w:val="28FCC810324846458DAB5661A1852AFD"/>
    <w:rPr>
      <w:rFonts w:cs="Vijaya"/>
    </w:rPr>
  </w:style>
  <w:style w:type="paragraph" w:customStyle="1" w:styleId="29B67177B5A744E59FBE119679D9977B">
    <w:name w:val="29B67177B5A744E59FBE119679D9977B"/>
    <w:rPr>
      <w:rFonts w:cs="Vijaya"/>
    </w:rPr>
  </w:style>
  <w:style w:type="paragraph" w:customStyle="1" w:styleId="4FE8D87427CB4988BE2A2C58BAF73D85">
    <w:name w:val="4FE8D87427CB4988BE2A2C58BAF73D85"/>
    <w:rPr>
      <w:rFonts w:cs="Vijaya"/>
    </w:rPr>
  </w:style>
  <w:style w:type="paragraph" w:customStyle="1" w:styleId="2496B019030E44A88DC00A0EDB77B4F9">
    <w:name w:val="2496B019030E44A88DC00A0EDB77B4F9"/>
    <w:rPr>
      <w:rFonts w:cs="Vijaya"/>
    </w:rPr>
  </w:style>
  <w:style w:type="paragraph" w:customStyle="1" w:styleId="2ECA8C242F2C427CAD153E08B81171ED">
    <w:name w:val="2ECA8C242F2C427CAD153E08B81171ED"/>
    <w:rsid w:val="00C230F2"/>
    <w:rPr>
      <w:rFonts w:cs="Vijaya"/>
    </w:rPr>
  </w:style>
  <w:style w:type="paragraph" w:customStyle="1" w:styleId="AA17F89C41ED4C5FB18C1A89603E0F12">
    <w:name w:val="AA17F89C41ED4C5FB18C1A89603E0F12"/>
    <w:rsid w:val="00795159"/>
    <w:pPr>
      <w:spacing w:after="200" w:line="276" w:lineRule="auto"/>
    </w:pPr>
    <w:rPr>
      <w:lang w:bidi="ar-SA"/>
    </w:rPr>
  </w:style>
  <w:style w:type="paragraph" w:customStyle="1" w:styleId="701E8D7C20EF42EDB13883E6E57CF46D">
    <w:name w:val="701E8D7C20EF42EDB13883E6E57CF46D"/>
    <w:rsid w:val="00795159"/>
    <w:pPr>
      <w:spacing w:after="200" w:line="276" w:lineRule="auto"/>
    </w:pPr>
    <w:rPr>
      <w:lang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ijay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1F497D" w:themeColor="text2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CD736A3348433BBB811F3D499B55AB">
    <w:name w:val="E3CD736A3348433BBB811F3D499B55AB"/>
    <w:rPr>
      <w:rFonts w:cs="Vijaya"/>
    </w:rPr>
  </w:style>
  <w:style w:type="paragraph" w:customStyle="1" w:styleId="85F840294C96431F8C463C6ABA6248A3">
    <w:name w:val="85F840294C96431F8C463C6ABA6248A3"/>
    <w:rPr>
      <w:rFonts w:cs="Vijaya"/>
    </w:rPr>
  </w:style>
  <w:style w:type="paragraph" w:customStyle="1" w:styleId="24559DB4946B4795BE957B8F82C5E235">
    <w:name w:val="24559DB4946B4795BE957B8F82C5E235"/>
    <w:rPr>
      <w:rFonts w:cs="Vijaya"/>
    </w:rPr>
  </w:style>
  <w:style w:type="paragraph" w:customStyle="1" w:styleId="0C6B308F886A4838BC9CC7F5B3C530A5">
    <w:name w:val="0C6B308F886A4838BC9CC7F5B3C530A5"/>
    <w:rPr>
      <w:rFonts w:cs="Vijaya"/>
    </w:rPr>
  </w:style>
  <w:style w:type="paragraph" w:customStyle="1" w:styleId="2EFD31D4D4CB4EE1920AE1BA6F23E717">
    <w:name w:val="2EFD31D4D4CB4EE1920AE1BA6F23E717"/>
    <w:rPr>
      <w:rFonts w:cs="Vijaya"/>
    </w:rPr>
  </w:style>
  <w:style w:type="paragraph" w:customStyle="1" w:styleId="B40A98A0CC7C4871A9B2DE0821D5E79A">
    <w:name w:val="B40A98A0CC7C4871A9B2DE0821D5E79A"/>
    <w:rPr>
      <w:rFonts w:cs="Vijaya"/>
    </w:rPr>
  </w:style>
  <w:style w:type="paragraph" w:customStyle="1" w:styleId="E4BDD9C81E0C497BB6CADD9A06E6D52E">
    <w:name w:val="E4BDD9C81E0C497BB6CADD9A06E6D52E"/>
    <w:rPr>
      <w:rFonts w:cs="Vijaya"/>
    </w:rPr>
  </w:style>
  <w:style w:type="paragraph" w:customStyle="1" w:styleId="A0BC7553841C4BA09EB9A650A6735C6E">
    <w:name w:val="A0BC7553841C4BA09EB9A650A6735C6E"/>
    <w:rPr>
      <w:rFonts w:cs="Vijaya"/>
    </w:rPr>
  </w:style>
  <w:style w:type="paragraph" w:customStyle="1" w:styleId="05C9AE4CE0054D5AB6362E7247E926FE">
    <w:name w:val="05C9AE4CE0054D5AB6362E7247E926FE"/>
    <w:rPr>
      <w:rFonts w:cs="Vijaya"/>
    </w:rPr>
  </w:style>
  <w:style w:type="paragraph" w:customStyle="1" w:styleId="82D0D542DC9F4A46B7B71878ABBBAB23">
    <w:name w:val="82D0D542DC9F4A46B7B71878ABBBAB23"/>
    <w:rPr>
      <w:rFonts w:cs="Vijaya"/>
    </w:rPr>
  </w:style>
  <w:style w:type="paragraph" w:customStyle="1" w:styleId="1A163523FEA241498BC962EAD4EA55BB">
    <w:name w:val="1A163523FEA241498BC962EAD4EA55BB"/>
    <w:rPr>
      <w:rFonts w:cs="Vijaya"/>
    </w:rPr>
  </w:style>
  <w:style w:type="paragraph" w:customStyle="1" w:styleId="E632A676AD004E69AC7668F367CC1312">
    <w:name w:val="E632A676AD004E69AC7668F367CC1312"/>
    <w:rPr>
      <w:rFonts w:cs="Vijaya"/>
    </w:rPr>
  </w:style>
  <w:style w:type="paragraph" w:customStyle="1" w:styleId="2706BEF2C6E34F26862495C4CDBF5914">
    <w:name w:val="2706BEF2C6E34F26862495C4CDBF5914"/>
    <w:rPr>
      <w:rFonts w:cs="Vijaya"/>
    </w:rPr>
  </w:style>
  <w:style w:type="paragraph" w:customStyle="1" w:styleId="356446000A8D4D7C8676FE7578606EAB">
    <w:name w:val="356446000A8D4D7C8676FE7578606EAB"/>
    <w:rPr>
      <w:rFonts w:cs="Vijaya"/>
    </w:rPr>
  </w:style>
  <w:style w:type="paragraph" w:customStyle="1" w:styleId="15B921D9A1BA40808B002BB9700D6034">
    <w:name w:val="15B921D9A1BA40808B002BB9700D6034"/>
    <w:rPr>
      <w:rFonts w:cs="Vijaya"/>
    </w:rPr>
  </w:style>
  <w:style w:type="paragraph" w:customStyle="1" w:styleId="D71762E0135D4C76A66BAC38D600D17B">
    <w:name w:val="D71762E0135D4C76A66BAC38D600D17B"/>
    <w:rPr>
      <w:rFonts w:cs="Vijaya"/>
    </w:rPr>
  </w:style>
  <w:style w:type="paragraph" w:customStyle="1" w:styleId="1118BF6D88ED47E2BC5810D70545C5DC">
    <w:name w:val="1118BF6D88ED47E2BC5810D70545C5DC"/>
    <w:rPr>
      <w:rFonts w:cs="Vijaya"/>
    </w:rPr>
  </w:style>
  <w:style w:type="paragraph" w:customStyle="1" w:styleId="96BF7532CBA94980AFE4677315866A2D">
    <w:name w:val="96BF7532CBA94980AFE4677315866A2D"/>
    <w:rPr>
      <w:rFonts w:cs="Vijaya"/>
    </w:rPr>
  </w:style>
  <w:style w:type="paragraph" w:customStyle="1" w:styleId="1CA59C575E5C4623A8DEBB5BFB2E8D36">
    <w:name w:val="1CA59C575E5C4623A8DEBB5BFB2E8D36"/>
    <w:rPr>
      <w:rFonts w:cs="Vijaya"/>
    </w:rPr>
  </w:style>
  <w:style w:type="paragraph" w:customStyle="1" w:styleId="E1FE9254DF884216AF204018E527C7C7">
    <w:name w:val="E1FE9254DF884216AF204018E527C7C7"/>
    <w:rPr>
      <w:rFonts w:cs="Vijaya"/>
    </w:rPr>
  </w:style>
  <w:style w:type="paragraph" w:customStyle="1" w:styleId="27A7ACEECF9B45318B8EE80619D60367">
    <w:name w:val="27A7ACEECF9B45318B8EE80619D60367"/>
    <w:rPr>
      <w:rFonts w:cs="Vijaya"/>
    </w:rPr>
  </w:style>
  <w:style w:type="paragraph" w:customStyle="1" w:styleId="BF1B58AF0E7F4EDA9B399879C69A23AF">
    <w:name w:val="BF1B58AF0E7F4EDA9B399879C69A23AF"/>
    <w:rPr>
      <w:rFonts w:cs="Vijaya"/>
    </w:rPr>
  </w:style>
  <w:style w:type="paragraph" w:customStyle="1" w:styleId="7C2D8764ABCA431FAFEBB3985DADB117">
    <w:name w:val="7C2D8764ABCA431FAFEBB3985DADB117"/>
    <w:rPr>
      <w:rFonts w:cs="Vijay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1F497D" w:themeColor="text2"/>
      <w:szCs w:val="26"/>
      <w:lang w:val="en-US" w:eastAsia="en-US" w:bidi="ar-SA"/>
    </w:rPr>
  </w:style>
  <w:style w:type="paragraph" w:customStyle="1" w:styleId="1A17F2F462D84A739AFC7312443501B3">
    <w:name w:val="1A17F2F462D84A739AFC7312443501B3"/>
    <w:rPr>
      <w:rFonts w:cs="Vijaya"/>
    </w:rPr>
  </w:style>
  <w:style w:type="paragraph" w:customStyle="1" w:styleId="22DFC80F4F3F45AAAA2B8824BE97EFF0">
    <w:name w:val="22DFC80F4F3F45AAAA2B8824BE97EFF0"/>
    <w:rPr>
      <w:rFonts w:cs="Vijaya"/>
    </w:rPr>
  </w:style>
  <w:style w:type="paragraph" w:customStyle="1" w:styleId="D86CE631B970457F826CB0527C06FEEF">
    <w:name w:val="D86CE631B970457F826CB0527C06FEEF"/>
    <w:rPr>
      <w:rFonts w:cs="Vijaya"/>
    </w:rPr>
  </w:style>
  <w:style w:type="paragraph" w:customStyle="1" w:styleId="96C96F5851CD4CD1BCA05CDB7EC5CB35">
    <w:name w:val="96C96F5851CD4CD1BCA05CDB7EC5CB35"/>
    <w:rPr>
      <w:rFonts w:cs="Vijaya"/>
    </w:rPr>
  </w:style>
  <w:style w:type="paragraph" w:customStyle="1" w:styleId="28FCC810324846458DAB5661A1852AFD">
    <w:name w:val="28FCC810324846458DAB5661A1852AFD"/>
    <w:rPr>
      <w:rFonts w:cs="Vijaya"/>
    </w:rPr>
  </w:style>
  <w:style w:type="paragraph" w:customStyle="1" w:styleId="29B67177B5A744E59FBE119679D9977B">
    <w:name w:val="29B67177B5A744E59FBE119679D9977B"/>
    <w:rPr>
      <w:rFonts w:cs="Vijaya"/>
    </w:rPr>
  </w:style>
  <w:style w:type="paragraph" w:customStyle="1" w:styleId="4FE8D87427CB4988BE2A2C58BAF73D85">
    <w:name w:val="4FE8D87427CB4988BE2A2C58BAF73D85"/>
    <w:rPr>
      <w:rFonts w:cs="Vijaya"/>
    </w:rPr>
  </w:style>
  <w:style w:type="paragraph" w:customStyle="1" w:styleId="2496B019030E44A88DC00A0EDB77B4F9">
    <w:name w:val="2496B019030E44A88DC00A0EDB77B4F9"/>
    <w:rPr>
      <w:rFonts w:cs="Vijaya"/>
    </w:rPr>
  </w:style>
  <w:style w:type="paragraph" w:customStyle="1" w:styleId="2ECA8C242F2C427CAD153E08B81171ED">
    <w:name w:val="2ECA8C242F2C427CAD153E08B81171ED"/>
    <w:rsid w:val="00C230F2"/>
    <w:rPr>
      <w:rFonts w:cs="Vijaya"/>
    </w:rPr>
  </w:style>
  <w:style w:type="paragraph" w:customStyle="1" w:styleId="AA17F89C41ED4C5FB18C1A89603E0F12">
    <w:name w:val="AA17F89C41ED4C5FB18C1A89603E0F12"/>
    <w:rsid w:val="00795159"/>
    <w:pPr>
      <w:spacing w:after="200" w:line="276" w:lineRule="auto"/>
    </w:pPr>
    <w:rPr>
      <w:lang w:bidi="ar-SA"/>
    </w:rPr>
  </w:style>
  <w:style w:type="paragraph" w:customStyle="1" w:styleId="701E8D7C20EF42EDB13883E6E57CF46D">
    <w:name w:val="701E8D7C20EF42EDB13883E6E57CF46D"/>
    <w:rsid w:val="00795159"/>
    <w:pPr>
      <w:spacing w:after="200" w:line="276" w:lineRule="auto"/>
    </w:pPr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aadit bagga</CompanyPhone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7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Pushkin</dc:creator>
  <cp:lastModifiedBy>aadit bagga</cp:lastModifiedBy>
  <cp:revision>2</cp:revision>
  <cp:lastPrinted>2017-11-02T05:39:00Z</cp:lastPrinted>
  <dcterms:created xsi:type="dcterms:W3CDTF">2020-05-05T09:45:00Z</dcterms:created>
  <dcterms:modified xsi:type="dcterms:W3CDTF">2020-05-05T09:45:00Z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