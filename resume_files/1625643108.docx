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0DC663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746DB8C" w14:textId="5E9DB2FE" w:rsidR="001B2ABD" w:rsidRDefault="0087756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F46BED" wp14:editId="0F1F25AC">
                  <wp:extent cx="966214" cy="1289050"/>
                  <wp:effectExtent l="0" t="0" r="571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390" cy="1330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16AF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518628" w14:textId="015B864C" w:rsidR="001B2ABD" w:rsidRPr="00697FAC" w:rsidRDefault="00925975" w:rsidP="001B2ABD">
            <w:pPr>
              <w:pStyle w:val="Title"/>
              <w:rPr>
                <w:b/>
                <w:bCs/>
                <w:sz w:val="22"/>
                <w:szCs w:val="22"/>
                <w:u w:val="single" w:color="BED3E4" w:themeColor="accent1" w:themeTint="99"/>
              </w:rPr>
            </w:pPr>
            <w:r w:rsidRPr="00697FAC">
              <w:rPr>
                <w:b/>
                <w:bCs/>
                <w:sz w:val="22"/>
                <w:szCs w:val="22"/>
                <w:u w:val="single" w:color="BED3E4" w:themeColor="accent1" w:themeTint="99"/>
              </w:rPr>
              <w:t xml:space="preserve">FREYA </w:t>
            </w:r>
            <w:r w:rsidR="002D598E" w:rsidRPr="00697FAC">
              <w:rPr>
                <w:b/>
                <w:bCs/>
                <w:sz w:val="22"/>
                <w:szCs w:val="22"/>
                <w:u w:val="single" w:color="BED3E4" w:themeColor="accent1" w:themeTint="99"/>
              </w:rPr>
              <w:t>AHLAWAT</w:t>
            </w:r>
          </w:p>
          <w:p w14:paraId="2A66BAFB" w14:textId="77777777" w:rsidR="001B2ABD" w:rsidRPr="00697FAC" w:rsidRDefault="001B2ABD" w:rsidP="001B2ABD">
            <w:pPr>
              <w:pStyle w:val="Subtitle"/>
              <w:rPr>
                <w:sz w:val="22"/>
                <w:szCs w:val="22"/>
              </w:rPr>
            </w:pPr>
          </w:p>
          <w:p w14:paraId="6E343762" w14:textId="77777777" w:rsidR="00925975" w:rsidRPr="00697FAC" w:rsidRDefault="006B068E" w:rsidP="006B068E">
            <w:pPr>
              <w:pStyle w:val="Heading2"/>
              <w:rPr>
                <w:sz w:val="20"/>
                <w:szCs w:val="20"/>
              </w:rPr>
            </w:pPr>
            <w:r w:rsidRPr="00697FAC">
              <w:rPr>
                <w:sz w:val="20"/>
                <w:szCs w:val="20"/>
              </w:rPr>
              <w:t>OBJECTIVE</w:t>
            </w:r>
          </w:p>
          <w:p w14:paraId="7A94931B" w14:textId="3A764AC5" w:rsidR="00213B6D" w:rsidRPr="00697FAC" w:rsidRDefault="006B068E" w:rsidP="006B068E">
            <w:pPr>
              <w:rPr>
                <w:sz w:val="22"/>
              </w:rPr>
            </w:pPr>
            <w:r w:rsidRPr="00697FAC">
              <w:rPr>
                <w:sz w:val="22"/>
              </w:rPr>
              <w:t>To join a</w:t>
            </w:r>
            <w:r w:rsidR="00A26552">
              <w:rPr>
                <w:sz w:val="22"/>
              </w:rPr>
              <w:t>n organization</w:t>
            </w:r>
            <w:r w:rsidRPr="00697FAC">
              <w:rPr>
                <w:sz w:val="22"/>
              </w:rPr>
              <w:t xml:space="preserve"> where I can learn and </w:t>
            </w:r>
            <w:r w:rsidR="003F713E" w:rsidRPr="00697FAC">
              <w:rPr>
                <w:sz w:val="22"/>
              </w:rPr>
              <w:t>enhance</w:t>
            </w:r>
            <w:r w:rsidRPr="00697FAC">
              <w:rPr>
                <w:sz w:val="22"/>
              </w:rPr>
              <w:t xml:space="preserve"> my skills</w:t>
            </w:r>
            <w:r w:rsidR="003F713E" w:rsidRPr="00697FAC">
              <w:rPr>
                <w:sz w:val="22"/>
              </w:rPr>
              <w:t xml:space="preserve"> while contributin</w:t>
            </w:r>
            <w:r w:rsidR="00697FAC" w:rsidRPr="00697FAC">
              <w:rPr>
                <w:sz w:val="22"/>
              </w:rPr>
              <w:t xml:space="preserve">g </w:t>
            </w:r>
            <w:r w:rsidR="003F713E" w:rsidRPr="00697FAC">
              <w:rPr>
                <w:sz w:val="22"/>
              </w:rPr>
              <w:t>to the best of my abilit</w:t>
            </w:r>
            <w:r w:rsidR="00F15886" w:rsidRPr="00697FAC">
              <w:rPr>
                <w:sz w:val="22"/>
              </w:rPr>
              <w:t>y</w:t>
            </w:r>
            <w:r w:rsidRPr="00697FAC">
              <w:rPr>
                <w:sz w:val="22"/>
              </w:rPr>
              <w:t xml:space="preserve">.  </w:t>
            </w:r>
          </w:p>
        </w:tc>
      </w:tr>
      <w:tr w:rsidR="001B2ABD" w14:paraId="218AA0C4" w14:textId="77777777" w:rsidTr="001B2ABD">
        <w:tc>
          <w:tcPr>
            <w:tcW w:w="3600" w:type="dxa"/>
          </w:tcPr>
          <w:p w14:paraId="124981E1" w14:textId="77777777" w:rsidR="00036450" w:rsidRDefault="00036450" w:rsidP="00036450"/>
          <w:sdt>
            <w:sdtPr>
              <w:id w:val="-1954003311"/>
              <w:placeholder>
                <w:docPart w:val="4CD664DAFF6347CEBA4565BC479B2B2E"/>
              </w:placeholder>
              <w:temporary/>
              <w:showingPlcHdr/>
              <w15:appearance w15:val="hidden"/>
            </w:sdtPr>
            <w:sdtEndPr/>
            <w:sdtContent>
              <w:p w14:paraId="290855E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050CE54EF7D4F32AF3EC2095CEB8D78"/>
              </w:placeholder>
              <w:temporary/>
              <w:showingPlcHdr/>
              <w15:appearance w15:val="hidden"/>
            </w:sdtPr>
            <w:sdtEndPr/>
            <w:sdtContent>
              <w:p w14:paraId="3FD53FF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3048D0C" w14:textId="54A7AF2B" w:rsidR="004D3011" w:rsidRDefault="003D4749" w:rsidP="004D3011">
            <w:r>
              <w:t>+91 981800837</w:t>
            </w:r>
            <w:r w:rsidR="00925975">
              <w:t>8</w:t>
            </w:r>
          </w:p>
          <w:p w14:paraId="10A3F1C9" w14:textId="77777777" w:rsidR="004D3011" w:rsidRPr="004D3011" w:rsidRDefault="004D3011" w:rsidP="004D3011"/>
          <w:p w14:paraId="7C7F5933" w14:textId="77777777" w:rsidR="004D3011" w:rsidRDefault="004D3011" w:rsidP="004D3011"/>
          <w:p w14:paraId="3C8DE7AC" w14:textId="77777777" w:rsidR="004D3011" w:rsidRDefault="004D3011" w:rsidP="004D3011"/>
          <w:sdt>
            <w:sdtPr>
              <w:id w:val="-240260293"/>
              <w:placeholder>
                <w:docPart w:val="D21C1895F72B46C9BED619E38CEE330C"/>
              </w:placeholder>
              <w:temporary/>
              <w:showingPlcHdr/>
              <w15:appearance w15:val="hidden"/>
            </w:sdtPr>
            <w:sdtEndPr/>
            <w:sdtContent>
              <w:p w14:paraId="2AFD8BE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BEDBFCA" w14:textId="17094246" w:rsidR="00036450" w:rsidRPr="00F15886" w:rsidRDefault="00FC1574" w:rsidP="004D3011">
            <w:pPr>
              <w:rPr>
                <w:color w:val="548AB7" w:themeColor="accent1" w:themeShade="BF"/>
              </w:rPr>
            </w:pPr>
            <w:hyperlink r:id="rId11" w:history="1">
              <w:r w:rsidR="00697FAC" w:rsidRPr="00493344">
                <w:rPr>
                  <w:rStyle w:val="Hyperlink"/>
                </w:rPr>
                <w:t>freyahlawat@gmail.com</w:t>
              </w:r>
            </w:hyperlink>
          </w:p>
          <w:p w14:paraId="75A05501" w14:textId="65132084" w:rsidR="008E3FF6" w:rsidRDefault="008E3FF6" w:rsidP="004D3011"/>
          <w:p w14:paraId="29D358F2" w14:textId="77777777" w:rsidR="008E3FF6" w:rsidRPr="00E4381A" w:rsidRDefault="008E3FF6" w:rsidP="004D3011">
            <w:pPr>
              <w:rPr>
                <w:rStyle w:val="Hyperlink"/>
              </w:rPr>
            </w:pPr>
          </w:p>
          <w:p w14:paraId="4AE3872B" w14:textId="77777777" w:rsidR="004D3011" w:rsidRPr="00CB0055" w:rsidRDefault="003D4749" w:rsidP="00CB0055">
            <w:pPr>
              <w:pStyle w:val="Heading3"/>
            </w:pPr>
            <w:r>
              <w:t>ADDRESS</w:t>
            </w:r>
          </w:p>
          <w:p w14:paraId="15C54DD9" w14:textId="77777777" w:rsidR="004D3011" w:rsidRDefault="003D4749" w:rsidP="00697FAC">
            <w:pPr>
              <w:pStyle w:val="ListParagraph"/>
              <w:numPr>
                <w:ilvl w:val="0"/>
                <w:numId w:val="3"/>
              </w:numPr>
            </w:pPr>
            <w:r>
              <w:t>House No 95,</w:t>
            </w:r>
          </w:p>
          <w:p w14:paraId="4D482D69" w14:textId="329D3873" w:rsidR="003D4749" w:rsidRDefault="00697FAC" w:rsidP="004D3011">
            <w:r>
              <w:t xml:space="preserve">              </w:t>
            </w:r>
            <w:r w:rsidR="003D4749">
              <w:t>Sector 10,</w:t>
            </w:r>
          </w:p>
          <w:p w14:paraId="6502FC18" w14:textId="0CB76FAB" w:rsidR="003D4749" w:rsidRDefault="00697FAC" w:rsidP="004D3011">
            <w:r>
              <w:t xml:space="preserve">              </w:t>
            </w:r>
            <w:r w:rsidR="003D4749">
              <w:t>Gurugram,</w:t>
            </w:r>
          </w:p>
          <w:p w14:paraId="6433E7FA" w14:textId="77777777" w:rsidR="003D4749" w:rsidRDefault="00697FAC" w:rsidP="004D3011">
            <w:r>
              <w:t xml:space="preserve">              </w:t>
            </w:r>
            <w:r w:rsidR="003D4749">
              <w:t>India-122001</w:t>
            </w:r>
          </w:p>
          <w:p w14:paraId="016E23B4" w14:textId="77777777" w:rsidR="00697FAC" w:rsidRDefault="00697FAC" w:rsidP="00697FAC">
            <w:pPr>
              <w:pStyle w:val="ListParagraph"/>
              <w:numPr>
                <w:ilvl w:val="0"/>
                <w:numId w:val="3"/>
              </w:numPr>
            </w:pPr>
            <w:r>
              <w:t>Symbiosis A Wing hostel</w:t>
            </w:r>
          </w:p>
          <w:p w14:paraId="2A195EC7" w14:textId="77777777" w:rsidR="00697FAC" w:rsidRDefault="00697FAC" w:rsidP="00697FAC">
            <w:pPr>
              <w:pStyle w:val="ListParagraph"/>
            </w:pPr>
            <w:r>
              <w:t>Sakore Nagar</w:t>
            </w:r>
          </w:p>
          <w:p w14:paraId="4CB2C659" w14:textId="77777777" w:rsidR="00697FAC" w:rsidRDefault="00697FAC" w:rsidP="00697FAC">
            <w:pPr>
              <w:pStyle w:val="ListParagraph"/>
            </w:pPr>
            <w:r>
              <w:t>Pune,</w:t>
            </w:r>
          </w:p>
          <w:p w14:paraId="3E8E1496" w14:textId="278C7DDC" w:rsidR="00697FAC" w:rsidRPr="004D3011" w:rsidRDefault="00697FAC" w:rsidP="00697FAC">
            <w:pPr>
              <w:pStyle w:val="ListParagraph"/>
            </w:pPr>
            <w:r>
              <w:t>India-411014</w:t>
            </w:r>
          </w:p>
        </w:tc>
        <w:tc>
          <w:tcPr>
            <w:tcW w:w="720" w:type="dxa"/>
          </w:tcPr>
          <w:p w14:paraId="6BB89F9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Cs w:val="22"/>
              </w:rPr>
              <w:id w:val="1049110328"/>
              <w:placeholder>
                <w:docPart w:val="D9DE11E822074F77BD3662AA20FD4C4D"/>
              </w:placeholder>
              <w:temporary/>
              <w:showingPlcHdr/>
              <w15:appearance w15:val="hidden"/>
            </w:sdtPr>
            <w:sdtEndPr/>
            <w:sdtContent>
              <w:p w14:paraId="5611D684" w14:textId="657DD50E" w:rsidR="00036450" w:rsidRPr="00697FAC" w:rsidRDefault="00E25A26" w:rsidP="00697FAC">
                <w:pPr>
                  <w:pStyle w:val="Heading2"/>
                  <w:rPr>
                    <w:szCs w:val="22"/>
                  </w:rPr>
                </w:pPr>
                <w:r w:rsidRPr="00697FAC">
                  <w:rPr>
                    <w:sz w:val="20"/>
                    <w:szCs w:val="20"/>
                  </w:rPr>
                  <w:t>EDUCATION</w:t>
                </w:r>
              </w:p>
            </w:sdtContent>
          </w:sdt>
          <w:p w14:paraId="576894A0" w14:textId="6555E04C" w:rsidR="00154035" w:rsidRPr="00154035" w:rsidRDefault="00697FAC" w:rsidP="00154035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697FAC">
              <w:rPr>
                <w:sz w:val="22"/>
              </w:rPr>
              <w:t>BBA, Symbiosis Centre for Management Studies</w:t>
            </w:r>
            <w:r w:rsidR="003E37E1">
              <w:rPr>
                <w:sz w:val="22"/>
              </w:rPr>
              <w:t xml:space="preserve"> (SCMS)</w:t>
            </w:r>
            <w:r w:rsidRPr="00697FAC">
              <w:rPr>
                <w:sz w:val="22"/>
              </w:rPr>
              <w:t>, Pune</w:t>
            </w:r>
            <w:r w:rsidR="00154035">
              <w:rPr>
                <w:sz w:val="22"/>
              </w:rPr>
              <w:t>, India</w:t>
            </w:r>
            <w:r w:rsidRPr="00697FAC">
              <w:rPr>
                <w:sz w:val="22"/>
              </w:rPr>
              <w:t xml:space="preserve"> (2019</w:t>
            </w:r>
            <w:r w:rsidR="003E37E1">
              <w:rPr>
                <w:sz w:val="22"/>
              </w:rPr>
              <w:t>-22, ongoing</w:t>
            </w:r>
            <w:r w:rsidRPr="00697FAC">
              <w:rPr>
                <w:sz w:val="22"/>
              </w:rPr>
              <w:t>)</w:t>
            </w:r>
            <w:r w:rsidR="00154035">
              <w:rPr>
                <w:sz w:val="22"/>
              </w:rPr>
              <w:t>.</w:t>
            </w:r>
          </w:p>
          <w:p w14:paraId="4CCB8E45" w14:textId="7A3ECE47" w:rsidR="00697FAC" w:rsidRDefault="00154035" w:rsidP="00154035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697FAC">
              <w:rPr>
                <w:sz w:val="22"/>
              </w:rPr>
              <w:t>Secondary School Certificate Examination (Class XII) – 96.5% (best of four subjects)</w:t>
            </w:r>
            <w:r>
              <w:rPr>
                <w:sz w:val="22"/>
              </w:rPr>
              <w:t xml:space="preserve">, </w:t>
            </w:r>
            <w:r w:rsidR="00697FAC" w:rsidRPr="00154035">
              <w:rPr>
                <w:sz w:val="22"/>
              </w:rPr>
              <w:t>DAV Public School, Gurugram</w:t>
            </w:r>
            <w:r>
              <w:rPr>
                <w:sz w:val="22"/>
              </w:rPr>
              <w:t>, India.</w:t>
            </w:r>
          </w:p>
          <w:p w14:paraId="67E61C16" w14:textId="77777777" w:rsidR="00A26552" w:rsidRPr="00697FAC" w:rsidRDefault="00A26552" w:rsidP="00A26552">
            <w:pPr>
              <w:pStyle w:val="Heading2"/>
              <w:rPr>
                <w:szCs w:val="22"/>
              </w:rPr>
            </w:pPr>
            <w:r w:rsidRPr="00697FAC">
              <w:rPr>
                <w:szCs w:val="22"/>
              </w:rPr>
              <w:t>Area of interest</w:t>
            </w:r>
          </w:p>
          <w:p w14:paraId="005FDA4B" w14:textId="75DA671B" w:rsidR="00A26552" w:rsidRDefault="00A26552" w:rsidP="00A26552">
            <w:pPr>
              <w:rPr>
                <w:sz w:val="22"/>
              </w:rPr>
            </w:pPr>
            <w:r w:rsidRPr="00697FAC">
              <w:rPr>
                <w:sz w:val="22"/>
              </w:rPr>
              <w:t>Marketing (physical and digital)</w:t>
            </w:r>
          </w:p>
          <w:p w14:paraId="56B27151" w14:textId="30206636" w:rsidR="00092F56" w:rsidRPr="00A26552" w:rsidRDefault="00092F56" w:rsidP="00A26552">
            <w:pPr>
              <w:rPr>
                <w:sz w:val="22"/>
              </w:rPr>
            </w:pPr>
            <w:r>
              <w:rPr>
                <w:sz w:val="22"/>
              </w:rPr>
              <w:t>Public Relations</w:t>
            </w:r>
          </w:p>
          <w:p w14:paraId="59254FB0" w14:textId="38FA71BC" w:rsidR="00213B6D" w:rsidRPr="00213B6D" w:rsidRDefault="00213B6D" w:rsidP="00213B6D">
            <w:pPr>
              <w:pStyle w:val="Heading2"/>
            </w:pPr>
            <w:r>
              <w:t>Experience</w:t>
            </w:r>
          </w:p>
          <w:p w14:paraId="5D0D18D9" w14:textId="09DA6E48" w:rsidR="00213B6D" w:rsidRPr="00187CD1" w:rsidRDefault="00213B6D" w:rsidP="00213B6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87CD1">
              <w:rPr>
                <w:sz w:val="20"/>
                <w:szCs w:val="24"/>
              </w:rPr>
              <w:t>Core member, Think Tank (Marketing and Advertising club), SCMS</w:t>
            </w:r>
            <w:r w:rsidR="00154035">
              <w:rPr>
                <w:sz w:val="20"/>
                <w:szCs w:val="24"/>
              </w:rPr>
              <w:t>.</w:t>
            </w:r>
          </w:p>
          <w:p w14:paraId="2CA79422" w14:textId="3C41DAB6" w:rsidR="00213B6D" w:rsidRPr="00187CD1" w:rsidRDefault="00213B6D" w:rsidP="00213B6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87CD1">
              <w:rPr>
                <w:sz w:val="20"/>
                <w:szCs w:val="24"/>
              </w:rPr>
              <w:t>Core member, Ananya (Creative events department), Sympulse</w:t>
            </w:r>
            <w:r w:rsidR="00154035">
              <w:rPr>
                <w:sz w:val="20"/>
                <w:szCs w:val="24"/>
              </w:rPr>
              <w:t xml:space="preserve"> (Annual College Festival at</w:t>
            </w:r>
            <w:r w:rsidRPr="00187CD1">
              <w:rPr>
                <w:sz w:val="20"/>
                <w:szCs w:val="24"/>
              </w:rPr>
              <w:t xml:space="preserve"> SCMS</w:t>
            </w:r>
            <w:r w:rsidR="00154035">
              <w:rPr>
                <w:sz w:val="20"/>
                <w:szCs w:val="24"/>
              </w:rPr>
              <w:t>).</w:t>
            </w:r>
          </w:p>
          <w:p w14:paraId="5C071D9E" w14:textId="2DB8726B" w:rsidR="00187CD1" w:rsidRDefault="00187CD1" w:rsidP="00187CD1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Managed</w:t>
            </w:r>
            <w:r w:rsidR="00154035">
              <w:rPr>
                <w:sz w:val="20"/>
                <w:szCs w:val="24"/>
              </w:rPr>
              <w:t xml:space="preserve"> the</w:t>
            </w:r>
            <w:r>
              <w:rPr>
                <w:sz w:val="20"/>
                <w:szCs w:val="24"/>
              </w:rPr>
              <w:t xml:space="preserve"> outreach for sponsorships and potential collaborations</w:t>
            </w:r>
            <w:r w:rsidR="00154035">
              <w:rPr>
                <w:sz w:val="20"/>
                <w:szCs w:val="24"/>
              </w:rPr>
              <w:t xml:space="preserve"> for SCMS.</w:t>
            </w:r>
          </w:p>
          <w:p w14:paraId="15E93AF4" w14:textId="7EC60F8A" w:rsidR="00187CD1" w:rsidRDefault="00187CD1" w:rsidP="00187CD1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Developed and conducted over 30 events with my team</w:t>
            </w:r>
            <w:r w:rsidR="00154035">
              <w:rPr>
                <w:sz w:val="20"/>
                <w:szCs w:val="24"/>
              </w:rPr>
              <w:t xml:space="preserve"> for Sympulse. </w:t>
            </w:r>
          </w:p>
          <w:p w14:paraId="0F4F0D1C" w14:textId="476452ED" w:rsidR="00154035" w:rsidRDefault="00154035" w:rsidP="0015403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187CD1">
              <w:rPr>
                <w:sz w:val="20"/>
                <w:szCs w:val="24"/>
              </w:rPr>
              <w:t>Internship</w:t>
            </w:r>
            <w:r>
              <w:rPr>
                <w:sz w:val="20"/>
                <w:szCs w:val="24"/>
              </w:rPr>
              <w:t xml:space="preserve"> at </w:t>
            </w:r>
            <w:r w:rsidRPr="00187CD1">
              <w:rPr>
                <w:sz w:val="20"/>
                <w:szCs w:val="24"/>
              </w:rPr>
              <w:t>F</w:t>
            </w:r>
            <w:r>
              <w:rPr>
                <w:sz w:val="20"/>
                <w:szCs w:val="24"/>
              </w:rPr>
              <w:t>ed</w:t>
            </w:r>
            <w:r w:rsidRPr="00187CD1">
              <w:rPr>
                <w:sz w:val="20"/>
                <w:szCs w:val="24"/>
              </w:rPr>
              <w:t>E</w:t>
            </w:r>
            <w:r>
              <w:rPr>
                <w:sz w:val="20"/>
                <w:szCs w:val="24"/>
              </w:rPr>
              <w:t>x</w:t>
            </w:r>
            <w:r w:rsidRPr="00187CD1">
              <w:rPr>
                <w:sz w:val="20"/>
                <w:szCs w:val="24"/>
              </w:rPr>
              <w:t>,</w:t>
            </w:r>
            <w:r>
              <w:rPr>
                <w:sz w:val="20"/>
                <w:szCs w:val="24"/>
              </w:rPr>
              <w:t xml:space="preserve"> New Delhi,</w:t>
            </w:r>
            <w:r w:rsidRPr="00187CD1">
              <w:rPr>
                <w:sz w:val="20"/>
                <w:szCs w:val="24"/>
              </w:rPr>
              <w:t xml:space="preserve"> India</w:t>
            </w:r>
            <w:r>
              <w:rPr>
                <w:sz w:val="20"/>
                <w:szCs w:val="24"/>
              </w:rPr>
              <w:t>.</w:t>
            </w:r>
          </w:p>
          <w:p w14:paraId="6ECE1EA5" w14:textId="348C952D" w:rsidR="00AE6DE5" w:rsidRDefault="00AE6DE5" w:rsidP="0015403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Internship at Cityfurnish, work from home.</w:t>
            </w:r>
          </w:p>
          <w:p w14:paraId="569B8C98" w14:textId="7BB02FA2" w:rsidR="00781ED0" w:rsidRPr="00AE6DE5" w:rsidRDefault="00AE6DE5" w:rsidP="00781ED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4"/>
              </w:rPr>
            </w:pPr>
            <w:r w:rsidRPr="00AE6DE5">
              <w:rPr>
                <w:sz w:val="20"/>
                <w:szCs w:val="24"/>
              </w:rPr>
              <w:t>Internship at Fundcorps, work from home</w:t>
            </w:r>
            <w:r>
              <w:rPr>
                <w:sz w:val="20"/>
                <w:szCs w:val="24"/>
              </w:rPr>
              <w:t>.</w:t>
            </w:r>
          </w:p>
          <w:p w14:paraId="41F0D4DD" w14:textId="6100EC7C" w:rsidR="00781ED0" w:rsidRDefault="00781ED0" w:rsidP="00781ED0">
            <w:pPr>
              <w:pStyle w:val="Heading2"/>
            </w:pPr>
            <w:r>
              <w:t>Additonal courses</w:t>
            </w:r>
          </w:p>
          <w:p w14:paraId="7B7D2DCE" w14:textId="2D693952" w:rsidR="00781ED0" w:rsidRPr="00A37CB5" w:rsidRDefault="00781ED0" w:rsidP="00781ED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4"/>
              </w:rPr>
            </w:pPr>
            <w:r w:rsidRPr="00A37CB5">
              <w:rPr>
                <w:sz w:val="20"/>
                <w:szCs w:val="24"/>
              </w:rPr>
              <w:t xml:space="preserve">Inbound Marketing </w:t>
            </w:r>
            <w:r w:rsidR="00A37CB5" w:rsidRPr="00A37CB5">
              <w:rPr>
                <w:sz w:val="20"/>
                <w:szCs w:val="24"/>
              </w:rPr>
              <w:t>on HubSpot</w:t>
            </w:r>
          </w:p>
          <w:p w14:paraId="4EC5D91D" w14:textId="37A85AE3" w:rsidR="00A37CB5" w:rsidRPr="00A37CB5" w:rsidRDefault="00A37CB5" w:rsidP="00781ED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4"/>
              </w:rPr>
            </w:pPr>
            <w:r w:rsidRPr="00A37CB5">
              <w:rPr>
                <w:sz w:val="20"/>
                <w:szCs w:val="24"/>
              </w:rPr>
              <w:t xml:space="preserve">Diploma in Social Media Strategy on Alison </w:t>
            </w:r>
          </w:p>
          <w:p w14:paraId="6E732AAF" w14:textId="6C1C4E2E" w:rsidR="00A37CB5" w:rsidRPr="00A37CB5" w:rsidRDefault="00A37CB5" w:rsidP="00781ED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4"/>
              </w:rPr>
            </w:pPr>
            <w:r w:rsidRPr="00A37CB5">
              <w:rPr>
                <w:sz w:val="20"/>
                <w:szCs w:val="24"/>
              </w:rPr>
              <w:t>Beginner Digital photography on Alison (ongoing)</w:t>
            </w:r>
          </w:p>
          <w:p w14:paraId="14F02CAE" w14:textId="12B64FAC" w:rsidR="00A37CB5" w:rsidRDefault="00A37CB5" w:rsidP="00781ED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4"/>
              </w:rPr>
            </w:pPr>
            <w:r w:rsidRPr="00A37CB5">
              <w:rPr>
                <w:sz w:val="20"/>
                <w:szCs w:val="24"/>
              </w:rPr>
              <w:t>Probability and Statistics Ordinary level on Alison</w:t>
            </w:r>
          </w:p>
          <w:p w14:paraId="771B3FD7" w14:textId="7158F365" w:rsidR="00805D2B" w:rsidRDefault="00805D2B" w:rsidP="00781ED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Content Marketing on HubSpot (ongoing)</w:t>
            </w:r>
          </w:p>
          <w:p w14:paraId="3909ABBF" w14:textId="1043B704" w:rsidR="00805D2B" w:rsidRDefault="00805D2B" w:rsidP="00781ED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Customer Relationship Management on EdX by IIMB (ongoing)</w:t>
            </w:r>
          </w:p>
          <w:p w14:paraId="10D0DBDD" w14:textId="4FD64CC3" w:rsidR="00AE6DE5" w:rsidRPr="00A37CB5" w:rsidRDefault="00AE6DE5" w:rsidP="00781ED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Corporate and Commercial Law I: Contracts and Employment on Coursera.</w:t>
            </w:r>
            <w:r w:rsidR="00877563">
              <w:rPr>
                <w:sz w:val="20"/>
                <w:szCs w:val="24"/>
              </w:rPr>
              <w:t xml:space="preserve"> (ongoing)</w:t>
            </w:r>
          </w:p>
          <w:p w14:paraId="57A093D3" w14:textId="0EE86256" w:rsidR="003F713E" w:rsidRPr="00697FAC" w:rsidRDefault="003F713E" w:rsidP="003F713E">
            <w:pPr>
              <w:pStyle w:val="Heading2"/>
              <w:rPr>
                <w:szCs w:val="22"/>
              </w:rPr>
            </w:pPr>
            <w:r w:rsidRPr="00697FAC">
              <w:rPr>
                <w:szCs w:val="22"/>
              </w:rPr>
              <w:lastRenderedPageBreak/>
              <w:t>CO-CURRICULAR ACTIVITIES</w:t>
            </w:r>
          </w:p>
          <w:p w14:paraId="359E5BE7" w14:textId="3CF61719" w:rsidR="003F713E" w:rsidRPr="00A37CB5" w:rsidRDefault="003F713E" w:rsidP="00B75F7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Teaching under</w:t>
            </w:r>
            <w:r w:rsidR="00F15886" w:rsidRPr="00A37CB5">
              <w:rPr>
                <w:sz w:val="20"/>
                <w:szCs w:val="20"/>
              </w:rPr>
              <w:t>-</w:t>
            </w:r>
            <w:r w:rsidRPr="00A37CB5">
              <w:rPr>
                <w:sz w:val="20"/>
                <w:szCs w:val="20"/>
              </w:rPr>
              <w:t>privileged children with NGO Prayatna</w:t>
            </w:r>
            <w:r w:rsidR="00154035" w:rsidRPr="00A37CB5">
              <w:rPr>
                <w:sz w:val="20"/>
                <w:szCs w:val="20"/>
              </w:rPr>
              <w:t>.</w:t>
            </w:r>
          </w:p>
          <w:p w14:paraId="3E27D8AC" w14:textId="47E0DDF8" w:rsidR="003F713E" w:rsidRPr="00A37CB5" w:rsidRDefault="00154035" w:rsidP="00B75F7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Participating in </w:t>
            </w:r>
            <w:r w:rsidR="003F713E" w:rsidRPr="00A37CB5">
              <w:rPr>
                <w:sz w:val="20"/>
                <w:szCs w:val="20"/>
              </w:rPr>
              <w:t xml:space="preserve">plantation </w:t>
            </w:r>
            <w:r w:rsidR="00F15886" w:rsidRPr="00A37CB5">
              <w:rPr>
                <w:sz w:val="20"/>
                <w:szCs w:val="20"/>
              </w:rPr>
              <w:t xml:space="preserve">&amp; cleanliness </w:t>
            </w:r>
            <w:r w:rsidR="003F713E" w:rsidRPr="00A37CB5">
              <w:rPr>
                <w:sz w:val="20"/>
                <w:szCs w:val="20"/>
              </w:rPr>
              <w:t>drives</w:t>
            </w:r>
            <w:r w:rsidRPr="00A37CB5">
              <w:rPr>
                <w:sz w:val="20"/>
                <w:szCs w:val="20"/>
              </w:rPr>
              <w:t>.</w:t>
            </w:r>
          </w:p>
          <w:p w14:paraId="29D94968" w14:textId="18B03C4D" w:rsidR="003F713E" w:rsidRPr="00A37CB5" w:rsidRDefault="003F713E" w:rsidP="00187CD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Awards in Theatre and Dance</w:t>
            </w:r>
            <w:r w:rsidR="00154035" w:rsidRPr="00A37CB5">
              <w:rPr>
                <w:sz w:val="20"/>
                <w:szCs w:val="20"/>
              </w:rPr>
              <w:t>.</w:t>
            </w:r>
          </w:p>
          <w:p w14:paraId="4E875CC4" w14:textId="5B4D8AEE" w:rsidR="00F15886" w:rsidRPr="00A37CB5" w:rsidRDefault="00F15886" w:rsidP="00187CD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Grade </w:t>
            </w:r>
            <w:r w:rsidR="00092F56" w:rsidRPr="00A37CB5">
              <w:rPr>
                <w:sz w:val="20"/>
                <w:szCs w:val="20"/>
              </w:rPr>
              <w:t>2</w:t>
            </w:r>
            <w:r w:rsidRPr="00A37CB5">
              <w:rPr>
                <w:sz w:val="20"/>
                <w:szCs w:val="20"/>
              </w:rPr>
              <w:t xml:space="preserve"> certificate in Piano from Trinity School of Music, London</w:t>
            </w:r>
            <w:r w:rsidR="00154035" w:rsidRPr="00A37CB5">
              <w:rPr>
                <w:sz w:val="20"/>
                <w:szCs w:val="20"/>
              </w:rPr>
              <w:t>.</w:t>
            </w:r>
          </w:p>
          <w:p w14:paraId="185ECE2D" w14:textId="514E93CC" w:rsidR="003F713E" w:rsidRPr="00A37CB5" w:rsidRDefault="003F713E" w:rsidP="00187CD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Participation in MUN</w:t>
            </w:r>
            <w:r w:rsidR="00187CD1" w:rsidRPr="00A37CB5">
              <w:rPr>
                <w:sz w:val="20"/>
                <w:szCs w:val="20"/>
              </w:rPr>
              <w:t>s</w:t>
            </w:r>
            <w:r w:rsidR="00154035" w:rsidRPr="00A37CB5">
              <w:rPr>
                <w:sz w:val="20"/>
                <w:szCs w:val="20"/>
              </w:rPr>
              <w:t>.</w:t>
            </w:r>
          </w:p>
          <w:p w14:paraId="738A454A" w14:textId="4E88E741" w:rsidR="003F713E" w:rsidRPr="00A37CB5" w:rsidRDefault="003F713E" w:rsidP="00187CD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Participation</w:t>
            </w:r>
            <w:r w:rsidR="00187CD1" w:rsidRPr="00A37CB5">
              <w:rPr>
                <w:sz w:val="20"/>
                <w:szCs w:val="20"/>
              </w:rPr>
              <w:t xml:space="preserve"> and Awards</w:t>
            </w:r>
            <w:r w:rsidRPr="00A37CB5">
              <w:rPr>
                <w:sz w:val="20"/>
                <w:szCs w:val="20"/>
              </w:rPr>
              <w:t xml:space="preserve"> in Group discussions and Debates</w:t>
            </w:r>
            <w:r w:rsidR="00154035" w:rsidRPr="00A37CB5">
              <w:rPr>
                <w:sz w:val="20"/>
                <w:szCs w:val="20"/>
              </w:rPr>
              <w:t>.</w:t>
            </w:r>
          </w:p>
          <w:p w14:paraId="7A9C3C91" w14:textId="751C82E6" w:rsidR="003F713E" w:rsidRPr="00A37CB5" w:rsidRDefault="003F713E" w:rsidP="00187CD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Participati</w:t>
            </w:r>
            <w:r w:rsidR="00F15886" w:rsidRPr="00A37CB5">
              <w:rPr>
                <w:sz w:val="20"/>
                <w:szCs w:val="20"/>
              </w:rPr>
              <w:t>on</w:t>
            </w:r>
            <w:r w:rsidR="00187CD1" w:rsidRPr="00A37CB5">
              <w:rPr>
                <w:sz w:val="20"/>
                <w:szCs w:val="20"/>
              </w:rPr>
              <w:t xml:space="preserve"> and Awards</w:t>
            </w:r>
            <w:r w:rsidRPr="00A37CB5">
              <w:rPr>
                <w:sz w:val="20"/>
                <w:szCs w:val="20"/>
              </w:rPr>
              <w:t xml:space="preserve"> in Golf tournaments</w:t>
            </w:r>
            <w:r w:rsidR="00154035" w:rsidRPr="00A37CB5">
              <w:rPr>
                <w:sz w:val="20"/>
                <w:szCs w:val="20"/>
              </w:rPr>
              <w:t>.</w:t>
            </w:r>
          </w:p>
          <w:p w14:paraId="41D81549" w14:textId="61D6AD09" w:rsidR="00187CD1" w:rsidRPr="00A37CB5" w:rsidRDefault="00187CD1" w:rsidP="00187CD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Participation and Award in Ad- MAD</w:t>
            </w:r>
            <w:r w:rsidR="00154035" w:rsidRPr="00A37CB5">
              <w:rPr>
                <w:sz w:val="20"/>
                <w:szCs w:val="20"/>
              </w:rPr>
              <w:t>.</w:t>
            </w:r>
          </w:p>
          <w:p w14:paraId="7A5B8F17" w14:textId="03B9194D" w:rsidR="00187CD1" w:rsidRPr="00A37CB5" w:rsidRDefault="00187CD1" w:rsidP="00187CD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Participation and Award in the cultural week hosted in SCMS</w:t>
            </w:r>
            <w:r w:rsidR="00154035" w:rsidRPr="00A37CB5">
              <w:rPr>
                <w:sz w:val="20"/>
                <w:szCs w:val="20"/>
              </w:rPr>
              <w:t>.</w:t>
            </w:r>
          </w:p>
          <w:p w14:paraId="447B84B7" w14:textId="77777777" w:rsidR="003E37E1" w:rsidRPr="003E37E1" w:rsidRDefault="003E37E1" w:rsidP="003E37E1">
            <w:pPr>
              <w:pStyle w:val="Heading2"/>
              <w:rPr>
                <w:sz w:val="20"/>
                <w:szCs w:val="24"/>
              </w:rPr>
            </w:pPr>
            <w:r w:rsidRPr="003E37E1">
              <w:rPr>
                <w:sz w:val="20"/>
                <w:szCs w:val="24"/>
              </w:rPr>
              <w:t>Linguisti</w:t>
            </w:r>
            <w:r w:rsidRPr="003E37E1">
              <w:rPr>
                <w:rFonts w:asciiTheme="minorHAnsi" w:hAnsiTheme="minorHAnsi"/>
                <w:sz w:val="20"/>
                <w:szCs w:val="24"/>
              </w:rPr>
              <w:t>c ability</w:t>
            </w:r>
          </w:p>
          <w:p w14:paraId="519F4363" w14:textId="77777777" w:rsidR="003E37E1" w:rsidRPr="00213B6D" w:rsidRDefault="003E37E1" w:rsidP="003E37E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4"/>
              </w:rPr>
            </w:pPr>
            <w:r w:rsidRPr="00213B6D">
              <w:rPr>
                <w:sz w:val="20"/>
                <w:szCs w:val="24"/>
              </w:rPr>
              <w:t>Hindi</w:t>
            </w:r>
            <w:r>
              <w:rPr>
                <w:sz w:val="20"/>
                <w:szCs w:val="24"/>
              </w:rPr>
              <w:t>- fluent</w:t>
            </w:r>
          </w:p>
          <w:p w14:paraId="65E8FDCF" w14:textId="77777777" w:rsidR="003E37E1" w:rsidRPr="00213B6D" w:rsidRDefault="003E37E1" w:rsidP="003E37E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4"/>
              </w:rPr>
            </w:pPr>
            <w:r w:rsidRPr="00213B6D">
              <w:rPr>
                <w:sz w:val="20"/>
                <w:szCs w:val="24"/>
              </w:rPr>
              <w:t>English</w:t>
            </w:r>
            <w:r>
              <w:rPr>
                <w:sz w:val="20"/>
                <w:szCs w:val="24"/>
              </w:rPr>
              <w:t>- fluent</w:t>
            </w:r>
          </w:p>
          <w:p w14:paraId="365DEE07" w14:textId="77777777" w:rsidR="003E37E1" w:rsidRPr="00213B6D" w:rsidRDefault="003E37E1" w:rsidP="003E37E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4"/>
              </w:rPr>
            </w:pPr>
            <w:r w:rsidRPr="00213B6D">
              <w:rPr>
                <w:sz w:val="20"/>
                <w:szCs w:val="24"/>
              </w:rPr>
              <w:t>Spanish</w:t>
            </w:r>
            <w:r>
              <w:rPr>
                <w:sz w:val="20"/>
                <w:szCs w:val="24"/>
              </w:rPr>
              <w:t xml:space="preserve">- learning </w:t>
            </w:r>
          </w:p>
          <w:p w14:paraId="44024BBE" w14:textId="77777777" w:rsidR="003E37E1" w:rsidRPr="003E37E1" w:rsidRDefault="003E37E1" w:rsidP="003E37E1">
            <w:pPr>
              <w:rPr>
                <w:sz w:val="22"/>
              </w:rPr>
            </w:pPr>
          </w:p>
          <w:p w14:paraId="3829ECB6" w14:textId="7FF35BDD" w:rsidR="003F713E" w:rsidRPr="00697FAC" w:rsidRDefault="00187CD1" w:rsidP="003F713E">
            <w:pPr>
              <w:pStyle w:val="Heading2"/>
              <w:rPr>
                <w:szCs w:val="22"/>
              </w:rPr>
            </w:pPr>
            <w:r>
              <w:rPr>
                <w:szCs w:val="22"/>
              </w:rPr>
              <w:t>Interests</w:t>
            </w:r>
          </w:p>
          <w:p w14:paraId="75C3EF05" w14:textId="5D6589C6" w:rsidR="00901A3A" w:rsidRPr="00A26552" w:rsidRDefault="003F713E" w:rsidP="00A2655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26552">
              <w:rPr>
                <w:sz w:val="20"/>
                <w:szCs w:val="20"/>
              </w:rPr>
              <w:t>Theatre</w:t>
            </w:r>
            <w:r w:rsidR="00901A3A" w:rsidRPr="00A26552">
              <w:rPr>
                <w:sz w:val="20"/>
                <w:szCs w:val="20"/>
              </w:rPr>
              <w:t xml:space="preserve"> and Dance</w:t>
            </w:r>
          </w:p>
          <w:p w14:paraId="1B635A22" w14:textId="08FD9688" w:rsidR="00187CD1" w:rsidRPr="00A26552" w:rsidRDefault="00187CD1" w:rsidP="00A2655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26552">
              <w:rPr>
                <w:sz w:val="20"/>
                <w:szCs w:val="20"/>
              </w:rPr>
              <w:t>Public Speaking</w:t>
            </w:r>
          </w:p>
          <w:p w14:paraId="549360C9" w14:textId="6571C63F" w:rsidR="003F713E" w:rsidRPr="00A26552" w:rsidRDefault="003F713E" w:rsidP="00A2655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26552">
              <w:rPr>
                <w:sz w:val="20"/>
                <w:szCs w:val="20"/>
              </w:rPr>
              <w:t>Music</w:t>
            </w:r>
          </w:p>
          <w:p w14:paraId="6948F363" w14:textId="67E9D491" w:rsidR="00901A3A" w:rsidRPr="00A26552" w:rsidRDefault="00901A3A" w:rsidP="00A2655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26552">
              <w:rPr>
                <w:sz w:val="20"/>
                <w:szCs w:val="20"/>
              </w:rPr>
              <w:t>Organizing e</w:t>
            </w:r>
            <w:r w:rsidR="00F15886" w:rsidRPr="00A26552">
              <w:rPr>
                <w:sz w:val="20"/>
                <w:szCs w:val="20"/>
              </w:rPr>
              <w:t>vent</w:t>
            </w:r>
            <w:r w:rsidRPr="00A26552">
              <w:rPr>
                <w:sz w:val="20"/>
                <w:szCs w:val="20"/>
              </w:rPr>
              <w:t>s</w:t>
            </w:r>
          </w:p>
          <w:p w14:paraId="108CB9A3" w14:textId="58CF5ECA" w:rsidR="00901A3A" w:rsidRPr="00A26552" w:rsidRDefault="00901A3A" w:rsidP="00A2655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26552">
              <w:rPr>
                <w:sz w:val="20"/>
                <w:szCs w:val="20"/>
              </w:rPr>
              <w:t>Solving puzzles/ mysteries</w:t>
            </w:r>
          </w:p>
          <w:p w14:paraId="3CAD3F63" w14:textId="03848600" w:rsidR="00187CD1" w:rsidRPr="00A26552" w:rsidRDefault="00246407" w:rsidP="00A26552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26552">
              <w:rPr>
                <w:sz w:val="20"/>
                <w:szCs w:val="20"/>
              </w:rPr>
              <w:t>Pai</w:t>
            </w:r>
            <w:r w:rsidR="00187CD1" w:rsidRPr="00A26552">
              <w:rPr>
                <w:sz w:val="20"/>
                <w:szCs w:val="20"/>
              </w:rPr>
              <w:t>nting</w:t>
            </w:r>
          </w:p>
          <w:p w14:paraId="1B1AF5CB" w14:textId="0031924F" w:rsidR="00036450" w:rsidRPr="00697FAC" w:rsidRDefault="003F713E" w:rsidP="00901A3A">
            <w:pPr>
              <w:pStyle w:val="Heading2"/>
              <w:rPr>
                <w:szCs w:val="22"/>
              </w:rPr>
            </w:pPr>
            <w:r w:rsidRPr="00697FAC">
              <w:rPr>
                <w:szCs w:val="22"/>
              </w:rPr>
              <w:t>REFERENCES</w:t>
            </w:r>
          </w:p>
          <w:p w14:paraId="052C269F" w14:textId="77777777" w:rsidR="008E3FF6" w:rsidRPr="00A37CB5" w:rsidRDefault="003F713E" w:rsidP="00A2655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Mrs. Aparna </w:t>
            </w:r>
            <w:proofErr w:type="spellStart"/>
            <w:r w:rsidRPr="00A37CB5">
              <w:rPr>
                <w:sz w:val="20"/>
                <w:szCs w:val="20"/>
              </w:rPr>
              <w:t>Erry</w:t>
            </w:r>
            <w:proofErr w:type="spellEnd"/>
            <w:r w:rsidR="008E3FF6" w:rsidRPr="00A37CB5">
              <w:rPr>
                <w:sz w:val="20"/>
                <w:szCs w:val="20"/>
              </w:rPr>
              <w:t>,</w:t>
            </w:r>
          </w:p>
          <w:p w14:paraId="02E1919E" w14:textId="041C7069" w:rsidR="003F713E" w:rsidRPr="00A37CB5" w:rsidRDefault="00A26552" w:rsidP="00A57DF0">
            <w:p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            </w:t>
            </w:r>
            <w:r w:rsidR="003F713E" w:rsidRPr="00A37CB5">
              <w:rPr>
                <w:sz w:val="20"/>
                <w:szCs w:val="20"/>
              </w:rPr>
              <w:t>Principal,</w:t>
            </w:r>
          </w:p>
          <w:p w14:paraId="74800B28" w14:textId="0735BD30" w:rsidR="003F713E" w:rsidRPr="00A37CB5" w:rsidRDefault="00A26552" w:rsidP="00A57DF0">
            <w:p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            </w:t>
            </w:r>
            <w:r w:rsidR="003F713E" w:rsidRPr="00A37CB5">
              <w:rPr>
                <w:sz w:val="20"/>
                <w:szCs w:val="20"/>
              </w:rPr>
              <w:t>DAV Public School, Sector-14,</w:t>
            </w:r>
            <w:r w:rsidR="008E3FF6" w:rsidRPr="00A37CB5">
              <w:rPr>
                <w:sz w:val="20"/>
                <w:szCs w:val="20"/>
              </w:rPr>
              <w:t xml:space="preserve"> </w:t>
            </w:r>
            <w:r w:rsidR="003F713E" w:rsidRPr="00A37CB5">
              <w:rPr>
                <w:sz w:val="20"/>
                <w:szCs w:val="20"/>
              </w:rPr>
              <w:t>Gurugram</w:t>
            </w:r>
          </w:p>
          <w:p w14:paraId="1359F561" w14:textId="7D274F2B" w:rsidR="003F713E" w:rsidRPr="00A37CB5" w:rsidRDefault="003F713E" w:rsidP="00A57DF0">
            <w:pPr>
              <w:rPr>
                <w:sz w:val="20"/>
                <w:szCs w:val="20"/>
              </w:rPr>
            </w:pPr>
          </w:p>
          <w:p w14:paraId="5C1C4F88" w14:textId="394D7DBD" w:rsidR="003F713E" w:rsidRPr="00A37CB5" w:rsidRDefault="008E3FF6" w:rsidP="00A2655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Mrs. Shammi Ahlawat,</w:t>
            </w:r>
          </w:p>
          <w:p w14:paraId="6CDD9C3E" w14:textId="2EAEEF2F" w:rsidR="008E3FF6" w:rsidRPr="00A37CB5" w:rsidRDefault="00A26552" w:rsidP="00A57DF0">
            <w:p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            </w:t>
            </w:r>
            <w:r w:rsidR="008E3FF6" w:rsidRPr="00A37CB5">
              <w:rPr>
                <w:sz w:val="20"/>
                <w:szCs w:val="20"/>
              </w:rPr>
              <w:t>Chairperson</w:t>
            </w:r>
          </w:p>
          <w:p w14:paraId="1B91E2AC" w14:textId="73A0A253" w:rsidR="008E3FF6" w:rsidRPr="00A37CB5" w:rsidRDefault="00A26552" w:rsidP="00A57DF0">
            <w:p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            </w:t>
            </w:r>
            <w:r w:rsidR="008E3FF6" w:rsidRPr="00A37CB5">
              <w:rPr>
                <w:sz w:val="20"/>
                <w:szCs w:val="20"/>
              </w:rPr>
              <w:t xml:space="preserve">Prayatna- The School of Excellence </w:t>
            </w:r>
          </w:p>
          <w:p w14:paraId="6A33B656" w14:textId="715457DB" w:rsidR="008E3FF6" w:rsidRPr="00A37CB5" w:rsidRDefault="008E3FF6" w:rsidP="00A57DF0">
            <w:pPr>
              <w:rPr>
                <w:sz w:val="20"/>
                <w:szCs w:val="20"/>
              </w:rPr>
            </w:pPr>
          </w:p>
          <w:p w14:paraId="4BBB73CE" w14:textId="7CF87EEA" w:rsidR="008E3FF6" w:rsidRPr="00A37CB5" w:rsidRDefault="008E3FF6" w:rsidP="00A2655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Mrs. Meenu Puri</w:t>
            </w:r>
          </w:p>
          <w:p w14:paraId="4105B51F" w14:textId="1B2A001F" w:rsidR="008E3FF6" w:rsidRPr="00A37CB5" w:rsidRDefault="00A26552" w:rsidP="00A57DF0">
            <w:p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            </w:t>
            </w:r>
            <w:r w:rsidR="008E3FF6" w:rsidRPr="00A37CB5">
              <w:rPr>
                <w:sz w:val="20"/>
                <w:szCs w:val="20"/>
              </w:rPr>
              <w:t>Music Composer and Coach</w:t>
            </w:r>
          </w:p>
          <w:p w14:paraId="015EB3C0" w14:textId="29227583" w:rsidR="008E3FF6" w:rsidRPr="00A37CB5" w:rsidRDefault="008E3FF6" w:rsidP="00A57DF0">
            <w:pPr>
              <w:rPr>
                <w:sz w:val="20"/>
                <w:szCs w:val="20"/>
              </w:rPr>
            </w:pPr>
          </w:p>
          <w:p w14:paraId="7D6CBED5" w14:textId="7C4D18F2" w:rsidR="003F713E" w:rsidRPr="00A37CB5" w:rsidRDefault="00187CD1" w:rsidP="00A2655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Mr. Ashutosh Gupta</w:t>
            </w:r>
          </w:p>
          <w:p w14:paraId="49E580F6" w14:textId="54866A77" w:rsidR="00187CD1" w:rsidRPr="00A37CB5" w:rsidRDefault="00A26552" w:rsidP="008E3FF6">
            <w:p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            </w:t>
            </w:r>
            <w:r w:rsidR="00187CD1" w:rsidRPr="00A37CB5">
              <w:rPr>
                <w:sz w:val="20"/>
                <w:szCs w:val="20"/>
              </w:rPr>
              <w:t>Head of Department</w:t>
            </w:r>
          </w:p>
          <w:p w14:paraId="5949B223" w14:textId="6C1A279A" w:rsidR="00187CD1" w:rsidRPr="00A37CB5" w:rsidRDefault="00A26552" w:rsidP="008E3FF6">
            <w:p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            </w:t>
            </w:r>
            <w:r w:rsidR="00187CD1" w:rsidRPr="00A37CB5">
              <w:rPr>
                <w:sz w:val="20"/>
                <w:szCs w:val="20"/>
              </w:rPr>
              <w:t>Think Tank and Ananya</w:t>
            </w:r>
          </w:p>
          <w:p w14:paraId="755FC728" w14:textId="76683127" w:rsidR="00187CD1" w:rsidRPr="00A37CB5" w:rsidRDefault="00187CD1" w:rsidP="008E3FF6">
            <w:pPr>
              <w:rPr>
                <w:sz w:val="20"/>
                <w:szCs w:val="20"/>
              </w:rPr>
            </w:pPr>
          </w:p>
          <w:p w14:paraId="1632AD77" w14:textId="3205A9E3" w:rsidR="00187CD1" w:rsidRPr="00A37CB5" w:rsidRDefault="00187CD1" w:rsidP="00A26552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>Mr. Maanav Bhatia</w:t>
            </w:r>
          </w:p>
          <w:p w14:paraId="3C1AEFFD" w14:textId="407A2661" w:rsidR="00187CD1" w:rsidRPr="00A37CB5" w:rsidRDefault="00A26552" w:rsidP="008E3FF6">
            <w:p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            </w:t>
            </w:r>
            <w:r w:rsidR="00187CD1" w:rsidRPr="00A37CB5">
              <w:rPr>
                <w:sz w:val="20"/>
                <w:szCs w:val="20"/>
              </w:rPr>
              <w:t xml:space="preserve">Head of Department </w:t>
            </w:r>
          </w:p>
          <w:p w14:paraId="795127AD" w14:textId="79AE5391" w:rsidR="00187CD1" w:rsidRPr="00A37CB5" w:rsidRDefault="00A26552" w:rsidP="008E3FF6">
            <w:pPr>
              <w:rPr>
                <w:sz w:val="20"/>
                <w:szCs w:val="20"/>
              </w:rPr>
            </w:pPr>
            <w:r w:rsidRPr="00A37CB5">
              <w:rPr>
                <w:sz w:val="20"/>
                <w:szCs w:val="20"/>
              </w:rPr>
              <w:t xml:space="preserve">            </w:t>
            </w:r>
            <w:r w:rsidR="00187CD1" w:rsidRPr="00A37CB5">
              <w:rPr>
                <w:sz w:val="20"/>
                <w:szCs w:val="20"/>
              </w:rPr>
              <w:t>Think Tank</w:t>
            </w:r>
          </w:p>
          <w:p w14:paraId="6FE78FF5" w14:textId="257A20D1" w:rsidR="00187CD1" w:rsidRPr="00697FAC" w:rsidRDefault="00187CD1" w:rsidP="008E3FF6">
            <w:pPr>
              <w:rPr>
                <w:sz w:val="22"/>
              </w:rPr>
            </w:pPr>
          </w:p>
        </w:tc>
      </w:tr>
    </w:tbl>
    <w:p w14:paraId="5E46554B" w14:textId="77777777" w:rsidR="0043117B" w:rsidRDefault="00FC1574" w:rsidP="00901A3A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13317" w14:textId="77777777" w:rsidR="00FC1574" w:rsidRDefault="00FC1574" w:rsidP="000C45FF">
      <w:r>
        <w:separator/>
      </w:r>
    </w:p>
  </w:endnote>
  <w:endnote w:type="continuationSeparator" w:id="0">
    <w:p w14:paraId="6992ED69" w14:textId="77777777" w:rsidR="00FC1574" w:rsidRDefault="00FC157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83722" w14:textId="77777777" w:rsidR="00FC1574" w:rsidRDefault="00FC1574" w:rsidP="000C45FF">
      <w:r>
        <w:separator/>
      </w:r>
    </w:p>
  </w:footnote>
  <w:footnote w:type="continuationSeparator" w:id="0">
    <w:p w14:paraId="5286B9AD" w14:textId="77777777" w:rsidR="00FC1574" w:rsidRDefault="00FC157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1487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8266A5" wp14:editId="28A8BCC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36EDB"/>
    <w:multiLevelType w:val="hybridMultilevel"/>
    <w:tmpl w:val="0DB8A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7729"/>
    <w:multiLevelType w:val="hybridMultilevel"/>
    <w:tmpl w:val="C4326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44BCE"/>
    <w:multiLevelType w:val="hybridMultilevel"/>
    <w:tmpl w:val="D7266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54EA7"/>
    <w:multiLevelType w:val="hybridMultilevel"/>
    <w:tmpl w:val="68666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C293B"/>
    <w:multiLevelType w:val="hybridMultilevel"/>
    <w:tmpl w:val="F6EC3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F1227"/>
    <w:multiLevelType w:val="hybridMultilevel"/>
    <w:tmpl w:val="6CACA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478B6"/>
    <w:multiLevelType w:val="hybridMultilevel"/>
    <w:tmpl w:val="7240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84115"/>
    <w:multiLevelType w:val="hybridMultilevel"/>
    <w:tmpl w:val="84DA2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B4598"/>
    <w:multiLevelType w:val="hybridMultilevel"/>
    <w:tmpl w:val="26AE5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8E"/>
    <w:rsid w:val="00036450"/>
    <w:rsid w:val="000401D1"/>
    <w:rsid w:val="00092F56"/>
    <w:rsid w:val="00094499"/>
    <w:rsid w:val="000A3481"/>
    <w:rsid w:val="000C45FF"/>
    <w:rsid w:val="000E3FD1"/>
    <w:rsid w:val="00112054"/>
    <w:rsid w:val="001525E1"/>
    <w:rsid w:val="00154035"/>
    <w:rsid w:val="00180329"/>
    <w:rsid w:val="00187CD1"/>
    <w:rsid w:val="0019001F"/>
    <w:rsid w:val="001A5228"/>
    <w:rsid w:val="001A74A5"/>
    <w:rsid w:val="001B2ABD"/>
    <w:rsid w:val="001E0391"/>
    <w:rsid w:val="001E1759"/>
    <w:rsid w:val="001F1ECC"/>
    <w:rsid w:val="00213B6D"/>
    <w:rsid w:val="002400EB"/>
    <w:rsid w:val="00246407"/>
    <w:rsid w:val="00256CF7"/>
    <w:rsid w:val="00281FD5"/>
    <w:rsid w:val="002D598E"/>
    <w:rsid w:val="0030481B"/>
    <w:rsid w:val="0031284F"/>
    <w:rsid w:val="003156FC"/>
    <w:rsid w:val="003254B5"/>
    <w:rsid w:val="0037121F"/>
    <w:rsid w:val="003A32FB"/>
    <w:rsid w:val="003A6B7D"/>
    <w:rsid w:val="003B06CA"/>
    <w:rsid w:val="003D4749"/>
    <w:rsid w:val="003E37E1"/>
    <w:rsid w:val="003F713E"/>
    <w:rsid w:val="004071FC"/>
    <w:rsid w:val="00445947"/>
    <w:rsid w:val="004813B3"/>
    <w:rsid w:val="00496591"/>
    <w:rsid w:val="004A0622"/>
    <w:rsid w:val="004B62AE"/>
    <w:rsid w:val="004C63E4"/>
    <w:rsid w:val="004D0A47"/>
    <w:rsid w:val="004D3011"/>
    <w:rsid w:val="005262AC"/>
    <w:rsid w:val="005E39D5"/>
    <w:rsid w:val="00600670"/>
    <w:rsid w:val="00615A62"/>
    <w:rsid w:val="0062123A"/>
    <w:rsid w:val="00646E75"/>
    <w:rsid w:val="00675FBE"/>
    <w:rsid w:val="006771D0"/>
    <w:rsid w:val="00697FAC"/>
    <w:rsid w:val="006B068E"/>
    <w:rsid w:val="006E3037"/>
    <w:rsid w:val="00715FCB"/>
    <w:rsid w:val="00743101"/>
    <w:rsid w:val="007775E1"/>
    <w:rsid w:val="00781ED0"/>
    <w:rsid w:val="007867A0"/>
    <w:rsid w:val="007927F5"/>
    <w:rsid w:val="007D4E0F"/>
    <w:rsid w:val="00802CA0"/>
    <w:rsid w:val="00805D2B"/>
    <w:rsid w:val="00877563"/>
    <w:rsid w:val="008B101C"/>
    <w:rsid w:val="008E3FF6"/>
    <w:rsid w:val="00901A3A"/>
    <w:rsid w:val="00925975"/>
    <w:rsid w:val="009260CD"/>
    <w:rsid w:val="00952C25"/>
    <w:rsid w:val="009D180E"/>
    <w:rsid w:val="00A2118D"/>
    <w:rsid w:val="00A26552"/>
    <w:rsid w:val="00A37CB5"/>
    <w:rsid w:val="00A57DF0"/>
    <w:rsid w:val="00AD76E2"/>
    <w:rsid w:val="00AE6DE5"/>
    <w:rsid w:val="00AE7AFE"/>
    <w:rsid w:val="00B20152"/>
    <w:rsid w:val="00B359E4"/>
    <w:rsid w:val="00B57D98"/>
    <w:rsid w:val="00B70850"/>
    <w:rsid w:val="00B75F79"/>
    <w:rsid w:val="00C066B6"/>
    <w:rsid w:val="00C37BA1"/>
    <w:rsid w:val="00C4674C"/>
    <w:rsid w:val="00C506CF"/>
    <w:rsid w:val="00C72BED"/>
    <w:rsid w:val="00C9578B"/>
    <w:rsid w:val="00CB0055"/>
    <w:rsid w:val="00CF06EC"/>
    <w:rsid w:val="00D2522B"/>
    <w:rsid w:val="00D422DE"/>
    <w:rsid w:val="00D5459D"/>
    <w:rsid w:val="00D73DD8"/>
    <w:rsid w:val="00DA1F4D"/>
    <w:rsid w:val="00DA5F31"/>
    <w:rsid w:val="00DB5ACE"/>
    <w:rsid w:val="00DD172A"/>
    <w:rsid w:val="00E25A26"/>
    <w:rsid w:val="00E4381A"/>
    <w:rsid w:val="00E55D74"/>
    <w:rsid w:val="00F15886"/>
    <w:rsid w:val="00F60274"/>
    <w:rsid w:val="00F77FB9"/>
    <w:rsid w:val="00FB068F"/>
    <w:rsid w:val="00FC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9238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98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9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A5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reyahlawat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it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D664DAFF6347CEBA4565BC479B2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14D1-8FB7-4E25-BB1C-667793092136}"/>
      </w:docPartPr>
      <w:docPartBody>
        <w:p w:rsidR="00161686" w:rsidRDefault="00835391">
          <w:pPr>
            <w:pStyle w:val="4CD664DAFF6347CEBA4565BC479B2B2E"/>
          </w:pPr>
          <w:r w:rsidRPr="00CB0055">
            <w:t>Contact</w:t>
          </w:r>
        </w:p>
      </w:docPartBody>
    </w:docPart>
    <w:docPart>
      <w:docPartPr>
        <w:name w:val="A050CE54EF7D4F32AF3EC2095CEB8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BAC4D-A78C-4ABB-B572-4D706DA2237B}"/>
      </w:docPartPr>
      <w:docPartBody>
        <w:p w:rsidR="00161686" w:rsidRDefault="00835391">
          <w:pPr>
            <w:pStyle w:val="A050CE54EF7D4F32AF3EC2095CEB8D78"/>
          </w:pPr>
          <w:r w:rsidRPr="004D3011">
            <w:t>PHONE:</w:t>
          </w:r>
        </w:p>
      </w:docPartBody>
    </w:docPart>
    <w:docPart>
      <w:docPartPr>
        <w:name w:val="D21C1895F72B46C9BED619E38CEE3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4850D-81B7-42C4-B6F5-0E4BE4748499}"/>
      </w:docPartPr>
      <w:docPartBody>
        <w:p w:rsidR="00161686" w:rsidRDefault="00835391">
          <w:pPr>
            <w:pStyle w:val="D21C1895F72B46C9BED619E38CEE330C"/>
          </w:pPr>
          <w:r w:rsidRPr="004D3011">
            <w:t>EMAIL:</w:t>
          </w:r>
        </w:p>
      </w:docPartBody>
    </w:docPart>
    <w:docPart>
      <w:docPartPr>
        <w:name w:val="D9DE11E822074F77BD3662AA20FD4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958E-38D4-40D9-8EB0-0A6E94450F95}"/>
      </w:docPartPr>
      <w:docPartBody>
        <w:p w:rsidR="00161686" w:rsidRDefault="00835391">
          <w:pPr>
            <w:pStyle w:val="D9DE11E822074F77BD3662AA20FD4C4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91"/>
    <w:rsid w:val="00096DED"/>
    <w:rsid w:val="001103C2"/>
    <w:rsid w:val="00142201"/>
    <w:rsid w:val="00161686"/>
    <w:rsid w:val="003E3387"/>
    <w:rsid w:val="00420BF4"/>
    <w:rsid w:val="00784101"/>
    <w:rsid w:val="00835391"/>
    <w:rsid w:val="008825DA"/>
    <w:rsid w:val="00927D76"/>
    <w:rsid w:val="00AA64DE"/>
    <w:rsid w:val="00B61F52"/>
    <w:rsid w:val="00DF62F7"/>
    <w:rsid w:val="00EF0D30"/>
    <w:rsid w:val="00FE7B5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93A52645147458D4EE64D05127F37">
    <w:name w:val="E7293A52645147458D4EE64D05127F37"/>
  </w:style>
  <w:style w:type="paragraph" w:customStyle="1" w:styleId="3A167A3D097F4D83AEA24778EC825E1F">
    <w:name w:val="3A167A3D097F4D83AEA24778EC825E1F"/>
  </w:style>
  <w:style w:type="paragraph" w:customStyle="1" w:styleId="D32881CD9B434E7EB0162E3B2848C701">
    <w:name w:val="D32881CD9B434E7EB0162E3B2848C701"/>
  </w:style>
  <w:style w:type="paragraph" w:customStyle="1" w:styleId="48DC57F8002B48E1AAEE7F0107336AE1">
    <w:name w:val="48DC57F8002B48E1AAEE7F0107336AE1"/>
  </w:style>
  <w:style w:type="paragraph" w:customStyle="1" w:styleId="4CD664DAFF6347CEBA4565BC479B2B2E">
    <w:name w:val="4CD664DAFF6347CEBA4565BC479B2B2E"/>
  </w:style>
  <w:style w:type="paragraph" w:customStyle="1" w:styleId="A050CE54EF7D4F32AF3EC2095CEB8D78">
    <w:name w:val="A050CE54EF7D4F32AF3EC2095CEB8D78"/>
  </w:style>
  <w:style w:type="paragraph" w:customStyle="1" w:styleId="5ECFF187BFA84BD29D0DD6B7E5060834">
    <w:name w:val="5ECFF187BFA84BD29D0DD6B7E5060834"/>
  </w:style>
  <w:style w:type="paragraph" w:customStyle="1" w:styleId="BFEB7FECFB954B2FA4B94D3B38915141">
    <w:name w:val="BFEB7FECFB954B2FA4B94D3B38915141"/>
  </w:style>
  <w:style w:type="paragraph" w:customStyle="1" w:styleId="0AF95F7CF06845D39AB8C537D67A8A3D">
    <w:name w:val="0AF95F7CF06845D39AB8C537D67A8A3D"/>
  </w:style>
  <w:style w:type="paragraph" w:customStyle="1" w:styleId="D21C1895F72B46C9BED619E38CEE330C">
    <w:name w:val="D21C1895F72B46C9BED619E38CEE330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C2D7BAF11504F93AD2F0CDF67D42578">
    <w:name w:val="9C2D7BAF11504F93AD2F0CDF67D42578"/>
  </w:style>
  <w:style w:type="paragraph" w:customStyle="1" w:styleId="6F1ACDF26005408CAD362566BDF94810">
    <w:name w:val="6F1ACDF26005408CAD362566BDF94810"/>
  </w:style>
  <w:style w:type="paragraph" w:customStyle="1" w:styleId="0B633939FBE44D2788C19FDA391C2050">
    <w:name w:val="0B633939FBE44D2788C19FDA391C2050"/>
  </w:style>
  <w:style w:type="paragraph" w:customStyle="1" w:styleId="172E65D4845A43CAA05B379A3EE933F0">
    <w:name w:val="172E65D4845A43CAA05B379A3EE933F0"/>
  </w:style>
  <w:style w:type="paragraph" w:customStyle="1" w:styleId="D5CCFD9CAB4A41538FA15ED174F28F9F">
    <w:name w:val="D5CCFD9CAB4A41538FA15ED174F28F9F"/>
  </w:style>
  <w:style w:type="paragraph" w:customStyle="1" w:styleId="683714CA2D194952B2A48FD5A105FA0F">
    <w:name w:val="683714CA2D194952B2A48FD5A105FA0F"/>
  </w:style>
  <w:style w:type="paragraph" w:customStyle="1" w:styleId="D9DE11E822074F77BD3662AA20FD4C4D">
    <w:name w:val="D9DE11E822074F77BD3662AA20FD4C4D"/>
  </w:style>
  <w:style w:type="paragraph" w:customStyle="1" w:styleId="6D563DD4FB154B43AE23DC96344E9CAA">
    <w:name w:val="6D563DD4FB154B43AE23DC96344E9CAA"/>
  </w:style>
  <w:style w:type="paragraph" w:customStyle="1" w:styleId="DD83AF665BC94F97B1CBBE4747ABEAD6">
    <w:name w:val="DD83AF665BC94F97B1CBBE4747ABEAD6"/>
  </w:style>
  <w:style w:type="paragraph" w:customStyle="1" w:styleId="FF345DABD7FE46FE88D1628842B65965">
    <w:name w:val="FF345DABD7FE46FE88D1628842B65965"/>
  </w:style>
  <w:style w:type="paragraph" w:customStyle="1" w:styleId="CF4AF161F49A406FB66A79249A294B59">
    <w:name w:val="CF4AF161F49A406FB66A79249A294B59"/>
  </w:style>
  <w:style w:type="paragraph" w:customStyle="1" w:styleId="594CBE55392D44859F1197ABCC50FD6D">
    <w:name w:val="594CBE55392D44859F1197ABCC50FD6D"/>
  </w:style>
  <w:style w:type="paragraph" w:customStyle="1" w:styleId="BC6463CB2DCB46468CCC297627D27547">
    <w:name w:val="BC6463CB2DCB46468CCC297627D27547"/>
  </w:style>
  <w:style w:type="paragraph" w:customStyle="1" w:styleId="4E7FB3A6044A4F2DA8EA9A5394B775D2">
    <w:name w:val="4E7FB3A6044A4F2DA8EA9A5394B775D2"/>
  </w:style>
  <w:style w:type="paragraph" w:customStyle="1" w:styleId="6DD60729114742CBB924999F8678DC63">
    <w:name w:val="6DD60729114742CBB924999F8678DC63"/>
  </w:style>
  <w:style w:type="paragraph" w:customStyle="1" w:styleId="A9821DFD280E4263805B46E9A4AFE3A2">
    <w:name w:val="A9821DFD280E4263805B46E9A4AFE3A2"/>
  </w:style>
  <w:style w:type="paragraph" w:customStyle="1" w:styleId="8A344F177C1F424883A78A3E8F89AE5D">
    <w:name w:val="8A344F177C1F424883A78A3E8F89AE5D"/>
  </w:style>
  <w:style w:type="paragraph" w:customStyle="1" w:styleId="84058961BEFA472AAD6F76CFB0387F12">
    <w:name w:val="84058961BEFA472AAD6F76CFB0387F12"/>
  </w:style>
  <w:style w:type="paragraph" w:customStyle="1" w:styleId="9B1229B4808F4D2192B0E589AD351F47">
    <w:name w:val="9B1229B4808F4D2192B0E589AD351F47"/>
  </w:style>
  <w:style w:type="paragraph" w:customStyle="1" w:styleId="60B9CDCE3FF343C6A5F00480247D9666">
    <w:name w:val="60B9CDCE3FF343C6A5F00480247D9666"/>
  </w:style>
  <w:style w:type="paragraph" w:customStyle="1" w:styleId="4D277743818F4DE7B7E39167CA4693C2">
    <w:name w:val="4D277743818F4DE7B7E39167CA4693C2"/>
  </w:style>
  <w:style w:type="paragraph" w:customStyle="1" w:styleId="4E21EBB16F1044B18032DEBFCEEC7FB5">
    <w:name w:val="4E21EBB16F1044B18032DEBFCEEC7FB5"/>
  </w:style>
  <w:style w:type="paragraph" w:customStyle="1" w:styleId="0A57ABFD7F7D4662826FB41386B7B19E">
    <w:name w:val="0A57ABFD7F7D4662826FB41386B7B19E"/>
  </w:style>
  <w:style w:type="paragraph" w:customStyle="1" w:styleId="C4D844CC4496489CB30BB5D0A43F9A34">
    <w:name w:val="C4D844CC4496489CB30BB5D0A43F9A34"/>
  </w:style>
  <w:style w:type="paragraph" w:customStyle="1" w:styleId="23B94D30867D4EDFBF6032DAEF2DFC1E">
    <w:name w:val="23B94D30867D4EDFBF6032DAEF2DFC1E"/>
  </w:style>
  <w:style w:type="paragraph" w:customStyle="1" w:styleId="3DC3C5E745C74D75A543195FA4D7EDC7">
    <w:name w:val="3DC3C5E745C74D75A543195FA4D7EDC7"/>
  </w:style>
  <w:style w:type="paragraph" w:customStyle="1" w:styleId="450E857A272F49ADAA964C2702D32C19">
    <w:name w:val="450E857A272F49ADAA964C2702D32C19"/>
  </w:style>
  <w:style w:type="paragraph" w:customStyle="1" w:styleId="5DF384F2E1D34470B6A183AC12D99180">
    <w:name w:val="5DF384F2E1D34470B6A183AC12D99180"/>
  </w:style>
  <w:style w:type="paragraph" w:customStyle="1" w:styleId="178041C9763344108182F65AE79C7EE6">
    <w:name w:val="178041C9763344108182F65AE79C7EE6"/>
  </w:style>
  <w:style w:type="paragraph" w:customStyle="1" w:styleId="AB10B09AA293482184BCA0EAC242285B">
    <w:name w:val="AB10B09AA293482184BCA0EAC24228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A059514123884E749942C16352F9D8C1">
    <w:name w:val="A059514123884E749942C16352F9D8C1"/>
  </w:style>
  <w:style w:type="paragraph" w:customStyle="1" w:styleId="C41D645D28F3438AACC47D165C7524DA">
    <w:name w:val="C41D645D28F3438AACC47D165C7524DA"/>
    <w:rsid w:val="00142201"/>
    <w:rPr>
      <w:szCs w:val="22"/>
      <w:lang w:bidi="ar-SA"/>
    </w:rPr>
  </w:style>
  <w:style w:type="paragraph" w:customStyle="1" w:styleId="50564B13D3E84D519E79C0978E0E50A3">
    <w:name w:val="50564B13D3E84D519E79C0978E0E50A3"/>
    <w:rsid w:val="00142201"/>
    <w:rPr>
      <w:szCs w:val="22"/>
      <w:lang w:bidi="ar-SA"/>
    </w:rPr>
  </w:style>
  <w:style w:type="paragraph" w:customStyle="1" w:styleId="F83204AB5165452BA7FBF06B1734FE63">
    <w:name w:val="F83204AB5165452BA7FBF06B1734FE63"/>
    <w:rsid w:val="00142201"/>
    <w:rPr>
      <w:szCs w:val="22"/>
      <w:lang w:bidi="ar-SA"/>
    </w:rPr>
  </w:style>
  <w:style w:type="paragraph" w:customStyle="1" w:styleId="4DD5F1D769BC444FAA5EF8D609692C39">
    <w:name w:val="4DD5F1D769BC444FAA5EF8D609692C39"/>
    <w:rsid w:val="00142201"/>
    <w:rPr>
      <w:szCs w:val="22"/>
      <w:lang w:bidi="ar-SA"/>
    </w:rPr>
  </w:style>
  <w:style w:type="paragraph" w:customStyle="1" w:styleId="0EA9250EFC42408681F64B7A0D370F2B">
    <w:name w:val="0EA9250EFC42408681F64B7A0D370F2B"/>
    <w:rsid w:val="00142201"/>
    <w:rPr>
      <w:szCs w:val="22"/>
      <w:lang w:bidi="ar-SA"/>
    </w:rPr>
  </w:style>
  <w:style w:type="paragraph" w:customStyle="1" w:styleId="B19E2313E5864A4B93939CF05E2F75F8">
    <w:name w:val="B19E2313E5864A4B93939CF05E2F75F8"/>
    <w:rsid w:val="00142201"/>
    <w:rPr>
      <w:szCs w:val="22"/>
      <w:lang w:bidi="ar-SA"/>
    </w:rPr>
  </w:style>
  <w:style w:type="paragraph" w:customStyle="1" w:styleId="807B10B3C9264FB99B28089E923B7BE0">
    <w:name w:val="807B10B3C9264FB99B28089E923B7BE0"/>
    <w:rsid w:val="00142201"/>
    <w:rPr>
      <w:szCs w:val="22"/>
      <w:lang w:bidi="ar-SA"/>
    </w:rPr>
  </w:style>
  <w:style w:type="paragraph" w:customStyle="1" w:styleId="8C7283ABBEFC4A3A88C9E9D4E84264F1">
    <w:name w:val="8C7283ABBEFC4A3A88C9E9D4E84264F1"/>
    <w:rsid w:val="00142201"/>
    <w:rPr>
      <w:szCs w:val="22"/>
      <w:lang w:bidi="ar-SA"/>
    </w:rPr>
  </w:style>
  <w:style w:type="paragraph" w:customStyle="1" w:styleId="382CE94C8B3548C88D0D6D39C29D5FED">
    <w:name w:val="382CE94C8B3548C88D0D6D39C29D5FED"/>
    <w:rsid w:val="00142201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2019-04-09T18:12:00Z</dcterms:created>
  <dcterms:modified xsi:type="dcterms:W3CDTF">2020-05-27T10:04:00Z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